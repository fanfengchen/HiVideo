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5B" w:rsidRDefault="003D1E5B" w:rsidP="003D1E5B">
      <w:pPr>
        <w:pStyle w:val="aff4"/>
      </w:pPr>
    </w:p>
    <w:p w:rsidR="003D1E5B" w:rsidRDefault="003D1E5B" w:rsidP="003D1E5B"/>
    <w:p w:rsidR="003D1E5B" w:rsidRDefault="003D1E5B" w:rsidP="003D1E5B"/>
    <w:p w:rsidR="003D1E5B" w:rsidRPr="007370F9" w:rsidRDefault="00CA388D" w:rsidP="003D1E5B">
      <w:pPr>
        <w:pStyle w:val="ac"/>
        <w:spacing w:before="156"/>
      </w:pPr>
      <w:r>
        <w:rPr>
          <w:rFonts w:hint="eastAsia"/>
        </w:rPr>
        <w:t>江油缴费</w:t>
      </w:r>
    </w:p>
    <w:p w:rsidR="003D1E5B" w:rsidRDefault="003D1E5B" w:rsidP="003D1E5B">
      <w:pPr>
        <w:pStyle w:val="ac"/>
        <w:spacing w:before="156"/>
      </w:pPr>
    </w:p>
    <w:p w:rsidR="003D1E5B" w:rsidRDefault="003D1E5B" w:rsidP="003D1E5B">
      <w:pPr>
        <w:pStyle w:val="ac"/>
        <w:spacing w:before="156"/>
      </w:pPr>
    </w:p>
    <w:p w:rsidR="003D1E5B" w:rsidRDefault="003D1E5B" w:rsidP="003D1E5B">
      <w:pPr>
        <w:pStyle w:val="ab"/>
      </w:pPr>
      <w:r>
        <w:rPr>
          <w:rFonts w:hint="eastAsia"/>
        </w:rPr>
        <w:t>接口</w:t>
      </w:r>
      <w:r w:rsidR="00E9312D">
        <w:rPr>
          <w:rFonts w:hint="eastAsia"/>
        </w:rPr>
        <w:t>定义</w:t>
      </w:r>
    </w:p>
    <w:p w:rsidR="003D1E5B" w:rsidRDefault="003D1E5B" w:rsidP="003D1E5B">
      <w:pPr>
        <w:pStyle w:val="ab"/>
        <w:outlineLvl w:val="0"/>
      </w:pPr>
      <w:r>
        <w:rPr>
          <w:rFonts w:hint="eastAsia"/>
        </w:rPr>
        <w:t>V1.0</w:t>
      </w:r>
    </w:p>
    <w:p w:rsidR="003D1E5B" w:rsidRDefault="003D1E5B" w:rsidP="003D1E5B">
      <w:pPr>
        <w:pStyle w:val="ab"/>
      </w:pPr>
    </w:p>
    <w:p w:rsidR="003D1E5B" w:rsidRDefault="003D1E5B" w:rsidP="003D1E5B">
      <w:pPr>
        <w:pStyle w:val="ab"/>
      </w:pPr>
    </w:p>
    <w:p w:rsidR="003D1E5B" w:rsidRDefault="003D1E5B" w:rsidP="003D1E5B">
      <w:pPr>
        <w:pStyle w:val="ab"/>
      </w:pPr>
    </w:p>
    <w:p w:rsidR="003D1E5B" w:rsidRDefault="003D1E5B" w:rsidP="003D1E5B">
      <w:pPr>
        <w:pStyle w:val="ad"/>
        <w:spacing w:before="156"/>
      </w:pPr>
    </w:p>
    <w:p w:rsidR="003D1E5B" w:rsidRDefault="003D1E5B" w:rsidP="003D1E5B">
      <w:pPr>
        <w:pStyle w:val="ad"/>
        <w:spacing w:before="156"/>
      </w:pPr>
    </w:p>
    <w:p w:rsidR="003D1E5B" w:rsidRDefault="003D1E5B" w:rsidP="003D1E5B">
      <w:pPr>
        <w:sectPr w:rsidR="003D1E5B" w:rsidSect="0031618B">
          <w:footerReference w:type="even" r:id="rId8"/>
          <w:pgSz w:w="11906" w:h="16838"/>
          <w:pgMar w:top="1440" w:right="1440" w:bottom="1440" w:left="1440" w:header="851" w:footer="992" w:gutter="357"/>
          <w:cols w:space="425"/>
          <w:docGrid w:type="linesAndChars" w:linePitch="312"/>
        </w:sectPr>
      </w:pPr>
    </w:p>
    <w:p w:rsidR="003D1E5B" w:rsidRDefault="003D1E5B" w:rsidP="003D1E5B">
      <w:pPr>
        <w:pStyle w:val="ad"/>
        <w:spacing w:before="156"/>
      </w:pPr>
      <w:r>
        <w:rPr>
          <w:rFonts w:hint="eastAsia"/>
        </w:rPr>
        <w:lastRenderedPageBreak/>
        <w:t>目录</w:t>
      </w:r>
    </w:p>
    <w:p w:rsidR="003D1E5B" w:rsidRPr="009066D0" w:rsidRDefault="0012168C" w:rsidP="003D1E5B">
      <w:pPr>
        <w:pStyle w:val="11"/>
        <w:tabs>
          <w:tab w:val="left" w:pos="1260"/>
        </w:tabs>
        <w:spacing w:before="156"/>
        <w:rPr>
          <w:rFonts w:ascii="Calibri" w:eastAsia="宋体" w:hAnsi="Calibri"/>
          <w:b w:val="0"/>
          <w:noProof/>
          <w:sz w:val="21"/>
          <w:szCs w:val="22"/>
        </w:rPr>
      </w:pPr>
      <w:r>
        <w:rPr>
          <w:sz w:val="28"/>
        </w:rPr>
        <w:fldChar w:fldCharType="begin"/>
      </w:r>
      <w:r w:rsidR="003D1E5B">
        <w:rPr>
          <w:sz w:val="28"/>
        </w:rPr>
        <w:instrText xml:space="preserve"> TOC \h \z </w:instrText>
      </w:r>
      <w:r>
        <w:rPr>
          <w:sz w:val="28"/>
        </w:rPr>
        <w:fldChar w:fldCharType="separate"/>
      </w:r>
      <w:hyperlink w:anchor="_Toc435704579" w:history="1">
        <w:r w:rsidR="003D1E5B" w:rsidRPr="006376D6">
          <w:rPr>
            <w:rStyle w:val="af7"/>
            <w:rFonts w:hint="eastAsia"/>
            <w:noProof/>
          </w:rPr>
          <w:t>第一篇</w:t>
        </w:r>
        <w:r w:rsidR="003D1E5B" w:rsidRPr="009066D0">
          <w:rPr>
            <w:rFonts w:ascii="Calibri" w:eastAsia="宋体" w:hAnsi="Calibri"/>
            <w:b w:val="0"/>
            <w:noProof/>
            <w:sz w:val="21"/>
            <w:szCs w:val="22"/>
          </w:rPr>
          <w:tab/>
        </w:r>
        <w:r w:rsidR="003D1E5B" w:rsidRPr="006376D6">
          <w:rPr>
            <w:rStyle w:val="af7"/>
            <w:rFonts w:hint="eastAsia"/>
            <w:noProof/>
          </w:rPr>
          <w:t>总体应用方案</w:t>
        </w:r>
        <w:r w:rsidR="003D1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1E5B">
          <w:rPr>
            <w:noProof/>
            <w:webHidden/>
          </w:rPr>
          <w:instrText xml:space="preserve"> PAGEREF _Toc435704579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1E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1E5B" w:rsidRPr="009066D0" w:rsidRDefault="009B6B3F" w:rsidP="003D1E5B">
      <w:pPr>
        <w:pStyle w:val="25"/>
        <w:rPr>
          <w:rFonts w:ascii="Calibri" w:eastAsia="宋体" w:hAnsi="Calibri"/>
          <w:noProof/>
          <w:sz w:val="21"/>
          <w:szCs w:val="22"/>
        </w:rPr>
      </w:pPr>
      <w:hyperlink w:anchor="_Toc435704580" w:history="1">
        <w:r w:rsidR="003D1E5B" w:rsidRPr="006376D6">
          <w:rPr>
            <w:rStyle w:val="af7"/>
            <w:noProof/>
          </w:rPr>
          <w:t>1</w:t>
        </w:r>
        <w:r w:rsidR="003D1E5B" w:rsidRPr="009066D0">
          <w:rPr>
            <w:rFonts w:ascii="Calibri" w:eastAsia="宋体" w:hAnsi="Calibri"/>
            <w:noProof/>
            <w:sz w:val="21"/>
            <w:szCs w:val="22"/>
          </w:rPr>
          <w:tab/>
        </w:r>
        <w:r w:rsidR="003D1E5B" w:rsidRPr="006376D6">
          <w:rPr>
            <w:rStyle w:val="af7"/>
            <w:rFonts w:hint="eastAsia"/>
            <w:noProof/>
          </w:rPr>
          <w:t>背景</w:t>
        </w:r>
        <w:r w:rsidR="003D1E5B">
          <w:rPr>
            <w:noProof/>
            <w:webHidden/>
          </w:rPr>
          <w:tab/>
        </w:r>
        <w:r w:rsidR="0012168C">
          <w:rPr>
            <w:noProof/>
            <w:webHidden/>
          </w:rPr>
          <w:fldChar w:fldCharType="begin"/>
        </w:r>
        <w:r w:rsidR="003D1E5B">
          <w:rPr>
            <w:noProof/>
            <w:webHidden/>
          </w:rPr>
          <w:instrText xml:space="preserve"> PAGEREF _Toc435704580 \h </w:instrText>
        </w:r>
        <w:r w:rsidR="0012168C">
          <w:rPr>
            <w:noProof/>
            <w:webHidden/>
          </w:rPr>
        </w:r>
        <w:r w:rsidR="0012168C">
          <w:rPr>
            <w:noProof/>
            <w:webHidden/>
          </w:rPr>
          <w:fldChar w:fldCharType="separate"/>
        </w:r>
        <w:r w:rsidR="003D1E5B">
          <w:rPr>
            <w:noProof/>
            <w:webHidden/>
          </w:rPr>
          <w:t>1</w:t>
        </w:r>
        <w:r w:rsidR="0012168C">
          <w:rPr>
            <w:noProof/>
            <w:webHidden/>
          </w:rPr>
          <w:fldChar w:fldCharType="end"/>
        </w:r>
      </w:hyperlink>
    </w:p>
    <w:p w:rsidR="003D1E5B" w:rsidRPr="009066D0" w:rsidRDefault="009B6B3F" w:rsidP="003D1E5B">
      <w:pPr>
        <w:pStyle w:val="25"/>
        <w:rPr>
          <w:rFonts w:ascii="Calibri" w:eastAsia="宋体" w:hAnsi="Calibri"/>
          <w:noProof/>
          <w:sz w:val="21"/>
          <w:szCs w:val="22"/>
        </w:rPr>
      </w:pPr>
      <w:hyperlink w:anchor="_Toc435704581" w:history="1">
        <w:r w:rsidR="003D1E5B" w:rsidRPr="006376D6">
          <w:rPr>
            <w:rStyle w:val="af7"/>
            <w:noProof/>
          </w:rPr>
          <w:t>2</w:t>
        </w:r>
        <w:r w:rsidR="003D1E5B" w:rsidRPr="009066D0">
          <w:rPr>
            <w:rFonts w:ascii="Calibri" w:eastAsia="宋体" w:hAnsi="Calibri"/>
            <w:noProof/>
            <w:sz w:val="21"/>
            <w:szCs w:val="22"/>
          </w:rPr>
          <w:tab/>
        </w:r>
        <w:r w:rsidR="003D1E5B" w:rsidRPr="006376D6">
          <w:rPr>
            <w:rStyle w:val="af7"/>
            <w:rFonts w:hint="eastAsia"/>
            <w:noProof/>
          </w:rPr>
          <w:t>总体应用架构</w:t>
        </w:r>
        <w:r w:rsidR="003D1E5B">
          <w:rPr>
            <w:noProof/>
            <w:webHidden/>
          </w:rPr>
          <w:tab/>
        </w:r>
        <w:r w:rsidR="0012168C">
          <w:rPr>
            <w:noProof/>
            <w:webHidden/>
          </w:rPr>
          <w:fldChar w:fldCharType="begin"/>
        </w:r>
        <w:r w:rsidR="003D1E5B">
          <w:rPr>
            <w:noProof/>
            <w:webHidden/>
          </w:rPr>
          <w:instrText xml:space="preserve"> PAGEREF _Toc435704581 \h </w:instrText>
        </w:r>
        <w:r w:rsidR="0012168C">
          <w:rPr>
            <w:noProof/>
            <w:webHidden/>
          </w:rPr>
        </w:r>
        <w:r w:rsidR="0012168C">
          <w:rPr>
            <w:noProof/>
            <w:webHidden/>
          </w:rPr>
          <w:fldChar w:fldCharType="separate"/>
        </w:r>
        <w:r w:rsidR="003D1E5B">
          <w:rPr>
            <w:noProof/>
            <w:webHidden/>
          </w:rPr>
          <w:t>1</w:t>
        </w:r>
        <w:r w:rsidR="0012168C">
          <w:rPr>
            <w:noProof/>
            <w:webHidden/>
          </w:rPr>
          <w:fldChar w:fldCharType="end"/>
        </w:r>
      </w:hyperlink>
    </w:p>
    <w:p w:rsidR="003D1E5B" w:rsidRPr="00920226" w:rsidRDefault="0012168C" w:rsidP="003D1E5B">
      <w:pPr>
        <w:pStyle w:val="a7"/>
        <w:spacing w:before="156"/>
      </w:pPr>
      <w:r>
        <w:rPr>
          <w:sz w:val="28"/>
        </w:rPr>
        <w:fldChar w:fldCharType="end"/>
      </w:r>
    </w:p>
    <w:p w:rsidR="003D1E5B" w:rsidRPr="0070290A" w:rsidRDefault="003D1E5B" w:rsidP="003D1E5B">
      <w:pPr>
        <w:sectPr w:rsidR="003D1E5B" w:rsidRPr="0070290A" w:rsidSect="00C17F85">
          <w:headerReference w:type="default" r:id="rId9"/>
          <w:footerReference w:type="default" r:id="rId10"/>
          <w:type w:val="oddPage"/>
          <w:pgSz w:w="11906" w:h="16838" w:code="9"/>
          <w:pgMar w:top="1440" w:right="1440" w:bottom="1440" w:left="1440" w:header="851" w:footer="992" w:gutter="357"/>
          <w:pgNumType w:fmt="lowerRoman" w:start="1"/>
          <w:cols w:space="425"/>
          <w:docGrid w:type="lines" w:linePitch="312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3"/>
        <w:gridCol w:w="1387"/>
        <w:gridCol w:w="5899"/>
      </w:tblGrid>
      <w:tr w:rsidR="003D1E5B" w:rsidTr="00D73574">
        <w:tc>
          <w:tcPr>
            <w:tcW w:w="8885" w:type="dxa"/>
            <w:gridSpan w:val="3"/>
            <w:shd w:val="clear" w:color="auto" w:fill="auto"/>
          </w:tcPr>
          <w:p w:rsidR="003D1E5B" w:rsidRDefault="003D1E5B" w:rsidP="00D73574">
            <w:pPr>
              <w:pStyle w:val="af0"/>
            </w:pPr>
            <w:r>
              <w:rPr>
                <w:rFonts w:hint="eastAsia"/>
              </w:rPr>
              <w:lastRenderedPageBreak/>
              <w:t>文档历史记录</w:t>
            </w:r>
          </w:p>
        </w:tc>
      </w:tr>
      <w:tr w:rsidR="003D1E5B" w:rsidTr="00D73574">
        <w:tc>
          <w:tcPr>
            <w:tcW w:w="1384" w:type="dxa"/>
            <w:shd w:val="clear" w:color="auto" w:fill="auto"/>
          </w:tcPr>
          <w:p w:rsidR="003D1E5B" w:rsidRDefault="003D1E5B" w:rsidP="00D73574">
            <w:pPr>
              <w:pStyle w:val="af0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shd w:val="clear" w:color="auto" w:fill="auto"/>
          </w:tcPr>
          <w:p w:rsidR="003D1E5B" w:rsidRDefault="003D1E5B" w:rsidP="00D73574">
            <w:pPr>
              <w:pStyle w:val="af0"/>
            </w:pPr>
            <w:r>
              <w:rPr>
                <w:rFonts w:hint="eastAsia"/>
              </w:rPr>
              <w:t>姓名</w:t>
            </w:r>
          </w:p>
        </w:tc>
        <w:tc>
          <w:tcPr>
            <w:tcW w:w="6083" w:type="dxa"/>
            <w:shd w:val="clear" w:color="auto" w:fill="auto"/>
          </w:tcPr>
          <w:p w:rsidR="003D1E5B" w:rsidRDefault="003D1E5B" w:rsidP="00D73574">
            <w:pPr>
              <w:pStyle w:val="af0"/>
            </w:pPr>
            <w:r>
              <w:rPr>
                <w:rFonts w:hint="eastAsia"/>
              </w:rPr>
              <w:t>更新记录</w:t>
            </w:r>
          </w:p>
        </w:tc>
      </w:tr>
      <w:tr w:rsidR="003D1E5B" w:rsidTr="00D73574">
        <w:tc>
          <w:tcPr>
            <w:tcW w:w="1384" w:type="dxa"/>
            <w:shd w:val="clear" w:color="auto" w:fill="auto"/>
          </w:tcPr>
          <w:p w:rsidR="003D1E5B" w:rsidRDefault="00CA388D" w:rsidP="00D73574">
            <w:pPr>
              <w:pStyle w:val="af4"/>
            </w:pPr>
            <w:r>
              <w:rPr>
                <w:rFonts w:hint="eastAsia"/>
              </w:rPr>
              <w:t>2016/9/21</w:t>
            </w:r>
          </w:p>
        </w:tc>
        <w:tc>
          <w:tcPr>
            <w:tcW w:w="1418" w:type="dxa"/>
            <w:shd w:val="clear" w:color="auto" w:fill="auto"/>
          </w:tcPr>
          <w:p w:rsidR="003D1E5B" w:rsidRDefault="00CA388D" w:rsidP="00D73574">
            <w:pPr>
              <w:pStyle w:val="af4"/>
            </w:pPr>
            <w:r>
              <w:t>杨鹏举</w:t>
            </w:r>
          </w:p>
        </w:tc>
        <w:tc>
          <w:tcPr>
            <w:tcW w:w="6083" w:type="dxa"/>
            <w:shd w:val="clear" w:color="auto" w:fill="auto"/>
          </w:tcPr>
          <w:p w:rsidR="003D1E5B" w:rsidRDefault="00CA388D" w:rsidP="00D73574">
            <w:pPr>
              <w:pStyle w:val="af4"/>
            </w:pPr>
            <w:r>
              <w:rPr>
                <w:rFonts w:hint="eastAsia"/>
              </w:rPr>
              <w:t>创建该文档</w:t>
            </w:r>
          </w:p>
        </w:tc>
      </w:tr>
      <w:tr w:rsidR="003D1E5B" w:rsidTr="00D73574">
        <w:tc>
          <w:tcPr>
            <w:tcW w:w="1384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1418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6083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</w:tr>
      <w:tr w:rsidR="003D1E5B" w:rsidTr="00D73574">
        <w:tc>
          <w:tcPr>
            <w:tcW w:w="1384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1418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6083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</w:tr>
      <w:tr w:rsidR="003D1E5B" w:rsidTr="00D73574">
        <w:tc>
          <w:tcPr>
            <w:tcW w:w="1384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1418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  <w:tc>
          <w:tcPr>
            <w:tcW w:w="6083" w:type="dxa"/>
            <w:shd w:val="clear" w:color="auto" w:fill="auto"/>
          </w:tcPr>
          <w:p w:rsidR="003D1E5B" w:rsidRDefault="003D1E5B" w:rsidP="00D73574">
            <w:pPr>
              <w:pStyle w:val="af4"/>
            </w:pPr>
          </w:p>
        </w:tc>
      </w:tr>
    </w:tbl>
    <w:p w:rsidR="003D1E5B" w:rsidRDefault="003D1E5B" w:rsidP="003D1E5B">
      <w:pPr>
        <w:pStyle w:val="ad"/>
        <w:spacing w:before="156"/>
        <w:sectPr w:rsidR="003D1E5B" w:rsidSect="00920226">
          <w:type w:val="oddPage"/>
          <w:pgSz w:w="11906" w:h="16838"/>
          <w:pgMar w:top="1440" w:right="1440" w:bottom="1440" w:left="1440" w:header="851" w:footer="992" w:gutter="357"/>
          <w:pgNumType w:start="1"/>
          <w:cols w:space="425"/>
          <w:docGrid w:type="linesAndChars" w:linePitch="312"/>
        </w:sectPr>
      </w:pPr>
    </w:p>
    <w:p w:rsidR="003D1E5B" w:rsidRDefault="003D1E5B" w:rsidP="003D1E5B">
      <w:pPr>
        <w:pStyle w:val="1"/>
      </w:pPr>
      <w:r>
        <w:rPr>
          <w:rFonts w:hint="eastAsia"/>
        </w:rPr>
        <w:lastRenderedPageBreak/>
        <w:t>说明</w:t>
      </w:r>
    </w:p>
    <w:p w:rsidR="003D1E5B" w:rsidRDefault="003D1E5B" w:rsidP="003D1E5B">
      <w:pPr>
        <w:pStyle w:val="20"/>
      </w:pPr>
      <w:r>
        <w:rPr>
          <w:rFonts w:hint="eastAsia"/>
        </w:rPr>
        <w:t>文档目的</w:t>
      </w:r>
    </w:p>
    <w:p w:rsidR="003D1E5B" w:rsidRPr="00934A10" w:rsidRDefault="003D1E5B" w:rsidP="003D1E5B">
      <w:pPr>
        <w:pStyle w:val="a3"/>
      </w:pPr>
      <w:r>
        <w:rPr>
          <w:rFonts w:hint="eastAsia"/>
        </w:rPr>
        <w:t>为项目开发做基础通讯规范。阅读对象为开发人员、测试人员。</w:t>
      </w:r>
    </w:p>
    <w:p w:rsidR="003D1E5B" w:rsidRDefault="003D1E5B" w:rsidP="003D1E5B">
      <w:pPr>
        <w:pStyle w:val="20"/>
      </w:pPr>
      <w:r>
        <w:rPr>
          <w:rFonts w:hint="eastAsia"/>
        </w:rPr>
        <w:t>协议通讯方式</w:t>
      </w:r>
    </w:p>
    <w:p w:rsidR="003D1E5B" w:rsidRDefault="003D1E5B" w:rsidP="003D1E5B">
      <w:pPr>
        <w:pStyle w:val="3"/>
      </w:pPr>
      <w:r>
        <w:rPr>
          <w:rFonts w:hint="eastAsia"/>
        </w:rPr>
        <w:t>HTTP JSON</w:t>
      </w:r>
      <w:r>
        <w:rPr>
          <w:rFonts w:hint="eastAsia"/>
        </w:rPr>
        <w:t>调用方式</w:t>
      </w:r>
    </w:p>
    <w:p w:rsidR="003D1E5B" w:rsidRDefault="003D1E5B" w:rsidP="003D1E5B">
      <w:pPr>
        <w:pStyle w:val="a3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JSON</w:t>
      </w:r>
      <w:r>
        <w:rPr>
          <w:rFonts w:hint="eastAsia"/>
        </w:rPr>
        <w:t>数据格式，</w:t>
      </w:r>
      <w:r>
        <w:rPr>
          <w:rFonts w:hint="eastAsia"/>
        </w:rPr>
        <w:t>UTF8</w:t>
      </w:r>
      <w:r>
        <w:rPr>
          <w:rFonts w:hint="eastAsia"/>
        </w:rPr>
        <w:t>编码传输，表单</w:t>
      </w:r>
      <w:r>
        <w:rPr>
          <w:rFonts w:hint="eastAsia"/>
        </w:rPr>
        <w:t>POST</w:t>
      </w:r>
      <w:r>
        <w:rPr>
          <w:rFonts w:hint="eastAsia"/>
        </w:rPr>
        <w:t>提交。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6869"/>
      </w:tblGrid>
      <w:tr w:rsidR="003D1E5B" w:rsidTr="00D73574">
        <w:tc>
          <w:tcPr>
            <w:tcW w:w="1809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平台</w:t>
            </w:r>
          </w:p>
        </w:tc>
        <w:tc>
          <w:tcPr>
            <w:tcW w:w="6946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请求例子</w:t>
            </w:r>
          </w:p>
        </w:tc>
      </w:tr>
      <w:tr w:rsidR="003D1E5B" w:rsidTr="00D73574">
        <w:tc>
          <w:tcPr>
            <w:tcW w:w="180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6946" w:type="dxa"/>
            <w:shd w:val="clear" w:color="auto" w:fill="auto"/>
          </w:tcPr>
          <w:p w:rsidR="003D1E5B" w:rsidRDefault="003D1E5B" w:rsidP="00D73574">
            <w:pPr>
              <w:pStyle w:val="af4"/>
            </w:pPr>
            <w:r w:rsidRPr="00D542AD">
              <w:rPr>
                <w:rFonts w:hint="eastAsia"/>
              </w:rPr>
              <w:t>http://</w:t>
            </w:r>
            <w:r w:rsidRPr="00D542AD">
              <w:rPr>
                <w:rFonts w:hint="eastAsia"/>
              </w:rPr>
              <w:t>域名</w:t>
            </w:r>
            <w:r>
              <w:rPr>
                <w:rFonts w:hint="eastAsia"/>
              </w:rPr>
              <w:t>/</w:t>
            </w:r>
            <w:r w:rsidR="00D36B80">
              <w:rPr>
                <w:rFonts w:hint="eastAsia"/>
              </w:rPr>
              <w:t>water/</w:t>
            </w:r>
            <w:r>
              <w:rPr>
                <w:rFonts w:hint="eastAsia"/>
              </w:rPr>
              <w:t>manage</w:t>
            </w:r>
            <w:r w:rsidRPr="00D542AD">
              <w:rPr>
                <w:rFonts w:hint="eastAsia"/>
              </w:rPr>
              <w:t>/</w:t>
            </w:r>
            <w:r w:rsidRPr="00D542AD">
              <w:rPr>
                <w:rFonts w:hint="eastAsia"/>
              </w:rPr>
              <w:t>接口名称</w:t>
            </w:r>
          </w:p>
        </w:tc>
      </w:tr>
      <w:tr w:rsidR="003D1E5B" w:rsidTr="00D73574">
        <w:tc>
          <w:tcPr>
            <w:tcW w:w="1809" w:type="dxa"/>
            <w:shd w:val="clear" w:color="auto" w:fill="auto"/>
          </w:tcPr>
          <w:p w:rsidR="003D1E5B" w:rsidRDefault="00D36B80" w:rsidP="00D73574">
            <w:pPr>
              <w:pStyle w:val="af4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6946" w:type="dxa"/>
            <w:shd w:val="clear" w:color="auto" w:fill="auto"/>
          </w:tcPr>
          <w:p w:rsidR="003D1E5B" w:rsidRDefault="003D1E5B" w:rsidP="00D36B80">
            <w:pPr>
              <w:pStyle w:val="af4"/>
            </w:pPr>
            <w:r w:rsidRPr="00D542AD">
              <w:rPr>
                <w:rFonts w:hint="eastAsia"/>
              </w:rPr>
              <w:t>http://</w:t>
            </w:r>
            <w:r w:rsidRPr="00D542AD">
              <w:rPr>
                <w:rFonts w:hint="eastAsia"/>
              </w:rPr>
              <w:t>域名</w:t>
            </w:r>
            <w:r w:rsidR="00D36B80">
              <w:rPr>
                <w:rFonts w:hint="eastAsia"/>
              </w:rPr>
              <w:t>/</w:t>
            </w:r>
            <w:r w:rsidR="00486E3C">
              <w:rPr>
                <w:rFonts w:hint="eastAsia"/>
              </w:rPr>
              <w:t>web</w:t>
            </w:r>
            <w:r w:rsidR="00D36B80">
              <w:rPr>
                <w:rFonts w:hint="eastAsia"/>
              </w:rPr>
              <w:t>/</w:t>
            </w:r>
            <w:proofErr w:type="spellStart"/>
            <w:r w:rsidR="00D36B80">
              <w:rPr>
                <w:rFonts w:hint="eastAsia"/>
              </w:rPr>
              <w:t>wechat</w:t>
            </w:r>
            <w:proofErr w:type="spellEnd"/>
            <w:r w:rsidRPr="00D542AD">
              <w:rPr>
                <w:rFonts w:hint="eastAsia"/>
              </w:rPr>
              <w:t>/</w:t>
            </w:r>
            <w:r w:rsidRPr="00D542AD">
              <w:rPr>
                <w:rFonts w:hint="eastAsia"/>
              </w:rPr>
              <w:t>接口名称</w:t>
            </w:r>
          </w:p>
        </w:tc>
      </w:tr>
    </w:tbl>
    <w:p w:rsidR="003D1E5B" w:rsidRPr="00D542AD" w:rsidRDefault="003D1E5B" w:rsidP="003D1E5B">
      <w:pPr>
        <w:pStyle w:val="a3"/>
      </w:pPr>
    </w:p>
    <w:p w:rsidR="003D1E5B" w:rsidRDefault="003D1E5B" w:rsidP="003D1E5B">
      <w:pPr>
        <w:pStyle w:val="3"/>
      </w:pPr>
      <w:r>
        <w:rPr>
          <w:rFonts w:hint="eastAsia"/>
        </w:rPr>
        <w:t>报文结构说明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2"/>
        <w:gridCol w:w="6867"/>
      </w:tblGrid>
      <w:tr w:rsidR="003D1E5B" w:rsidTr="00D73574">
        <w:tc>
          <w:tcPr>
            <w:tcW w:w="1809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结构</w:t>
            </w:r>
          </w:p>
        </w:tc>
        <w:tc>
          <w:tcPr>
            <w:tcW w:w="6946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</w:tr>
      <w:tr w:rsidR="003D1E5B" w:rsidTr="00D73574">
        <w:tc>
          <w:tcPr>
            <w:tcW w:w="1809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6946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固定格式，用来说明报文的基本属性</w:t>
            </w:r>
          </w:p>
        </w:tc>
      </w:tr>
      <w:tr w:rsidR="003D1E5B" w:rsidTr="00D73574">
        <w:tc>
          <w:tcPr>
            <w:tcW w:w="180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报文体</w:t>
            </w:r>
          </w:p>
        </w:tc>
        <w:tc>
          <w:tcPr>
            <w:tcW w:w="6946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动态格式，用来说明请求或应答数据。</w:t>
            </w:r>
          </w:p>
        </w:tc>
      </w:tr>
      <w:tr w:rsidR="003D1E5B" w:rsidTr="00D73574">
        <w:tc>
          <w:tcPr>
            <w:tcW w:w="180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报文尾</w:t>
            </w:r>
          </w:p>
        </w:tc>
        <w:tc>
          <w:tcPr>
            <w:tcW w:w="6946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固定格式，用来说明报文的完整性。</w:t>
            </w:r>
          </w:p>
        </w:tc>
      </w:tr>
    </w:tbl>
    <w:p w:rsidR="003D1E5B" w:rsidRDefault="003D1E5B" w:rsidP="003D1E5B">
      <w:pPr>
        <w:pStyle w:val="a3"/>
      </w:pPr>
    </w:p>
    <w:p w:rsidR="003D1E5B" w:rsidRDefault="003D1E5B" w:rsidP="003D1E5B">
      <w:pPr>
        <w:pStyle w:val="20"/>
      </w:pP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说明</w:t>
      </w:r>
    </w:p>
    <w:p w:rsidR="003D1E5B" w:rsidRPr="00FD1448" w:rsidRDefault="003D1E5B" w:rsidP="003D1E5B">
      <w:pPr>
        <w:pStyle w:val="3"/>
      </w:pPr>
      <w:r>
        <w:rPr>
          <w:rFonts w:hint="eastAsia"/>
        </w:rPr>
        <w:t>发送报文头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3"/>
        <w:gridCol w:w="3885"/>
        <w:gridCol w:w="3541"/>
      </w:tblGrid>
      <w:tr w:rsidR="003D1E5B" w:rsidTr="00D73574">
        <w:tc>
          <w:tcPr>
            <w:tcW w:w="1242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4102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354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举例</w:t>
            </w:r>
          </w:p>
        </w:tc>
      </w:tr>
      <w:tr w:rsidR="003D1E5B" w:rsidTr="00D73574">
        <w:tc>
          <w:tcPr>
            <w:tcW w:w="1242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4102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发送时间（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时间）</w:t>
            </w:r>
          </w:p>
        </w:tc>
        <w:tc>
          <w:tcPr>
            <w:tcW w:w="3541" w:type="dxa"/>
            <w:shd w:val="clear" w:color="auto" w:fill="auto"/>
          </w:tcPr>
          <w:p w:rsidR="003D1E5B" w:rsidRDefault="003D1E5B" w:rsidP="00D73574">
            <w:pPr>
              <w:pStyle w:val="af4"/>
            </w:pPr>
            <w:r w:rsidRPr="00AE7CA2">
              <w:t>12232312313</w:t>
            </w:r>
          </w:p>
        </w:tc>
      </w:tr>
      <w:tr w:rsidR="003D1E5B" w:rsidTr="00D73574">
        <w:tc>
          <w:tcPr>
            <w:tcW w:w="1242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 w:rsidRPr="00716599">
              <w:t>authToken</w:t>
            </w:r>
            <w:proofErr w:type="spellEnd"/>
          </w:p>
        </w:tc>
        <w:tc>
          <w:tcPr>
            <w:tcW w:w="4102" w:type="dxa"/>
            <w:shd w:val="clear" w:color="auto" w:fill="auto"/>
          </w:tcPr>
          <w:p w:rsidR="00E35FD9" w:rsidRDefault="003D1E5B" w:rsidP="00E35FD9">
            <w:pPr>
              <w:pStyle w:val="af4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  <w:p w:rsidR="003D1E5B" w:rsidRDefault="00E35FD9" w:rsidP="00D73574">
            <w:pPr>
              <w:pStyle w:val="af4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后台使用</w:t>
            </w:r>
            <w:r>
              <w:rPr>
                <w:rFonts w:hint="eastAsia"/>
              </w:rPr>
              <w:t>)</w:t>
            </w:r>
          </w:p>
        </w:tc>
        <w:tc>
          <w:tcPr>
            <w:tcW w:w="3541" w:type="dxa"/>
            <w:shd w:val="clear" w:color="auto" w:fill="auto"/>
          </w:tcPr>
          <w:p w:rsidR="003D1E5B" w:rsidRDefault="003D1E5B" w:rsidP="00D73574">
            <w:pPr>
              <w:pStyle w:val="af4"/>
            </w:pPr>
            <w:r w:rsidRPr="00D40E59">
              <w:t>QYVD8W2JJW</w:t>
            </w:r>
            <w:r>
              <w:t>4KYDP2YMKWFX36</w:t>
            </w:r>
          </w:p>
        </w:tc>
      </w:tr>
    </w:tbl>
    <w:p w:rsidR="003D1E5B" w:rsidRDefault="003D1E5B" w:rsidP="003D1E5B">
      <w:pPr>
        <w:pStyle w:val="af2"/>
      </w:pPr>
    </w:p>
    <w:p w:rsidR="003D1E5B" w:rsidRDefault="003D1E5B" w:rsidP="003D1E5B">
      <w:pPr>
        <w:pStyle w:val="3"/>
      </w:pPr>
      <w:r>
        <w:rPr>
          <w:rFonts w:hint="eastAsia"/>
        </w:rPr>
        <w:t>应答报文头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3432"/>
        <w:gridCol w:w="3601"/>
      </w:tblGrid>
      <w:tr w:rsidR="003D1E5B" w:rsidTr="00D73574">
        <w:tc>
          <w:tcPr>
            <w:tcW w:w="165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354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3693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举例</w:t>
            </w:r>
          </w:p>
        </w:tc>
      </w:tr>
      <w:tr w:rsidR="003D1E5B" w:rsidTr="00D73574">
        <w:tc>
          <w:tcPr>
            <w:tcW w:w="1651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>
              <w:rPr>
                <w:rFonts w:hint="eastAsia"/>
              </w:rPr>
              <w:lastRenderedPageBreak/>
              <w:t>sendTime</w:t>
            </w:r>
            <w:proofErr w:type="spellEnd"/>
          </w:p>
        </w:tc>
        <w:tc>
          <w:tcPr>
            <w:tcW w:w="354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发送时间（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时间）</w:t>
            </w:r>
          </w:p>
        </w:tc>
        <w:tc>
          <w:tcPr>
            <w:tcW w:w="3693" w:type="dxa"/>
            <w:shd w:val="clear" w:color="auto" w:fill="auto"/>
          </w:tcPr>
          <w:p w:rsidR="003D1E5B" w:rsidRDefault="003D1E5B" w:rsidP="00D73574">
            <w:pPr>
              <w:pStyle w:val="af4"/>
            </w:pPr>
            <w:r w:rsidRPr="00AE7CA2">
              <w:t>12232312313</w:t>
            </w:r>
          </w:p>
        </w:tc>
      </w:tr>
      <w:tr w:rsidR="003D1E5B" w:rsidTr="00D73574">
        <w:tc>
          <w:tcPr>
            <w:tcW w:w="1651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354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应答码</w:t>
            </w:r>
          </w:p>
        </w:tc>
        <w:tc>
          <w:tcPr>
            <w:tcW w:w="3693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0000</w:t>
            </w:r>
          </w:p>
        </w:tc>
      </w:tr>
      <w:tr w:rsidR="003D1E5B" w:rsidTr="00D73574">
        <w:tc>
          <w:tcPr>
            <w:tcW w:w="1651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  <w:tc>
          <w:tcPr>
            <w:tcW w:w="354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应答消息</w:t>
            </w:r>
          </w:p>
        </w:tc>
        <w:tc>
          <w:tcPr>
            <w:tcW w:w="3693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成功</w:t>
            </w:r>
          </w:p>
        </w:tc>
      </w:tr>
    </w:tbl>
    <w:p w:rsidR="003D1E5B" w:rsidRDefault="003D1E5B" w:rsidP="003D1E5B">
      <w:pPr>
        <w:pStyle w:val="a3"/>
      </w:pPr>
    </w:p>
    <w:p w:rsidR="003D1E5B" w:rsidRDefault="003D1E5B" w:rsidP="003D1E5B">
      <w:pPr>
        <w:pStyle w:val="20"/>
      </w:pPr>
      <w:r>
        <w:rPr>
          <w:rFonts w:hint="eastAsia"/>
        </w:rPr>
        <w:t>报文尾说明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3959"/>
        <w:gridCol w:w="3674"/>
      </w:tblGrid>
      <w:tr w:rsidR="003D1E5B" w:rsidTr="00D73574">
        <w:tc>
          <w:tcPr>
            <w:tcW w:w="1252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3959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3674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举例</w:t>
            </w:r>
          </w:p>
        </w:tc>
      </w:tr>
      <w:tr w:rsidR="003D1E5B" w:rsidTr="00D73574">
        <w:tc>
          <w:tcPr>
            <w:tcW w:w="1252" w:type="dxa"/>
            <w:shd w:val="clear" w:color="auto" w:fill="auto"/>
          </w:tcPr>
          <w:p w:rsidR="003D1E5B" w:rsidRDefault="003D1E5B" w:rsidP="00D73574">
            <w:pPr>
              <w:pStyle w:val="af4"/>
            </w:pPr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395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签名类型（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）</w:t>
            </w:r>
          </w:p>
        </w:tc>
        <w:tc>
          <w:tcPr>
            <w:tcW w:w="3674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01</w:t>
            </w:r>
          </w:p>
        </w:tc>
      </w:tr>
      <w:tr w:rsidR="003D1E5B" w:rsidTr="00D73574">
        <w:tc>
          <w:tcPr>
            <w:tcW w:w="1252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sign</w:t>
            </w:r>
          </w:p>
        </w:tc>
        <w:tc>
          <w:tcPr>
            <w:tcW w:w="395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(MD5</w:t>
            </w:r>
            <w:r>
              <w:rPr>
                <w:rFonts w:hint="eastAsia"/>
              </w:rPr>
              <w:t>摘要：</w:t>
            </w:r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报文体</w:t>
            </w:r>
            <w:r>
              <w:rPr>
                <w:rFonts w:hint="eastAsia"/>
              </w:rPr>
              <w:t>)</w:t>
            </w:r>
          </w:p>
        </w:tc>
        <w:tc>
          <w:tcPr>
            <w:tcW w:w="3674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sendTime</w:t>
            </w:r>
            <w:proofErr w:type="spellEnd"/>
            <w:r>
              <w:rPr>
                <w:rFonts w:hint="eastAsia"/>
              </w:rPr>
              <w:t>=</w:t>
            </w:r>
            <w:r w:rsidRPr="00AE7CA2">
              <w:t>12232312313</w:t>
            </w:r>
            <w:r>
              <w:rPr>
                <w:rFonts w:hint="eastAsia"/>
              </w:rPr>
              <w:t>data={a:1,b:2 }</w:t>
            </w:r>
            <w:r>
              <w:rPr>
                <w:rFonts w:hint="eastAsia"/>
              </w:rPr>
              <w:t>）</w:t>
            </w:r>
          </w:p>
        </w:tc>
      </w:tr>
    </w:tbl>
    <w:p w:rsidR="003D1E5B" w:rsidRDefault="003D1E5B" w:rsidP="003D1E5B">
      <w:pPr>
        <w:pStyle w:val="a3"/>
      </w:pPr>
    </w:p>
    <w:p w:rsidR="003D1E5B" w:rsidRDefault="003D1E5B" w:rsidP="003D1E5B">
      <w:pPr>
        <w:pStyle w:val="20"/>
      </w:pPr>
      <w:r>
        <w:rPr>
          <w:rFonts w:hint="eastAsia"/>
        </w:rPr>
        <w:t>报文体说明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3959"/>
        <w:gridCol w:w="3674"/>
      </w:tblGrid>
      <w:tr w:rsidR="003D1E5B" w:rsidTr="00D73574">
        <w:tc>
          <w:tcPr>
            <w:tcW w:w="1252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3959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3674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举例</w:t>
            </w:r>
          </w:p>
        </w:tc>
      </w:tr>
      <w:tr w:rsidR="003D1E5B" w:rsidTr="00D73574">
        <w:tc>
          <w:tcPr>
            <w:tcW w:w="1252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data</w:t>
            </w:r>
          </w:p>
        </w:tc>
        <w:tc>
          <w:tcPr>
            <w:tcW w:w="3959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报文</w:t>
            </w:r>
            <w:proofErr w:type="gramStart"/>
            <w:r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3674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data:{</w:t>
            </w:r>
            <w:r>
              <w:rPr>
                <w:rFonts w:hint="eastAsia"/>
              </w:rPr>
              <w:t>报文</w:t>
            </w:r>
            <w:proofErr w:type="gramStart"/>
            <w:r>
              <w:rPr>
                <w:rFonts w:hint="eastAsia"/>
              </w:rPr>
              <w:t>体业务</w:t>
            </w:r>
            <w:proofErr w:type="gramEnd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}</w:t>
            </w:r>
          </w:p>
        </w:tc>
      </w:tr>
    </w:tbl>
    <w:p w:rsidR="003D1E5B" w:rsidRDefault="003D1E5B" w:rsidP="003D1E5B">
      <w:pPr>
        <w:pStyle w:val="a3"/>
      </w:pPr>
      <w:r>
        <w:rPr>
          <w:rFonts w:hint="eastAsia"/>
        </w:rPr>
        <w:t>完整发送报文例子：</w:t>
      </w:r>
    </w:p>
    <w:p w:rsidR="003D1E5B" w:rsidRDefault="003D1E5B" w:rsidP="003D1E5B">
      <w:pPr>
        <w:pStyle w:val="a3"/>
      </w:pPr>
      <w:r>
        <w:rPr>
          <w:rFonts w:hint="eastAsia"/>
        </w:rPr>
        <w:t>{</w:t>
      </w:r>
      <w:r>
        <w:t>“</w:t>
      </w:r>
      <w:proofErr w:type="spellStart"/>
      <w:r>
        <w:t>sendTime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E7B0A">
        <w:t xml:space="preserve"> </w:t>
      </w:r>
      <w:r w:rsidRPr="00AE7CA2">
        <w:t>12232312313</w:t>
      </w:r>
      <w:r>
        <w:t>”</w:t>
      </w:r>
      <w:r>
        <w:rPr>
          <w:rFonts w:hint="eastAsia"/>
        </w:rPr>
        <w:t>,</w:t>
      </w:r>
      <w:r>
        <w:t>”version”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,</w:t>
      </w:r>
      <w:r>
        <w:t>”appType”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03</w:t>
      </w:r>
      <w:r>
        <w:t>”</w:t>
      </w:r>
      <w:r>
        <w:rPr>
          <w:rFonts w:hint="eastAsia"/>
        </w:rPr>
        <w:t>,</w:t>
      </w:r>
      <w:r>
        <w:t>”authToken”</w:t>
      </w:r>
      <w:r>
        <w:rPr>
          <w:rFonts w:hint="eastAsia"/>
        </w:rPr>
        <w:t>:</w:t>
      </w:r>
      <w:r>
        <w:t>”</w:t>
      </w:r>
      <w:r w:rsidRPr="001E7B0A">
        <w:t xml:space="preserve"> </w:t>
      </w:r>
      <w:r w:rsidRPr="00D40E59">
        <w:t>QYVD8W2JJW</w:t>
      </w:r>
      <w:r>
        <w:t>4KYDP2YMKWFX36”</w:t>
      </w:r>
      <w:r>
        <w:rPr>
          <w:rFonts w:hint="eastAsia"/>
        </w:rPr>
        <w:t>,devId:</w:t>
      </w:r>
      <w:r>
        <w:t>”</w:t>
      </w:r>
      <w:r>
        <w:rPr>
          <w:rFonts w:hint="eastAsia"/>
        </w:rPr>
        <w:t>fefsdfsdffd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signType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qwgggjjmutydfg01gfbdfgfgfdertyujk</w:t>
      </w:r>
      <w:r>
        <w:t>”</w:t>
      </w:r>
      <w:r>
        <w:rPr>
          <w:rFonts w:hint="eastAsia"/>
        </w:rPr>
        <w:t>}</w:t>
      </w:r>
    </w:p>
    <w:p w:rsidR="003D1E5B" w:rsidRDefault="003D1E5B" w:rsidP="003D1E5B">
      <w:pPr>
        <w:pStyle w:val="a3"/>
      </w:pPr>
      <w:r>
        <w:rPr>
          <w:rFonts w:hint="eastAsia"/>
        </w:rPr>
        <w:t>完整应答报文例子：</w:t>
      </w:r>
    </w:p>
    <w:p w:rsidR="003D1E5B" w:rsidRDefault="003D1E5B" w:rsidP="003D1E5B">
      <w:pPr>
        <w:pStyle w:val="a3"/>
      </w:pPr>
      <w:r>
        <w:rPr>
          <w:rFonts w:hint="eastAsia"/>
        </w:rPr>
        <w:t>{</w:t>
      </w:r>
      <w:r>
        <w:t>“</w:t>
      </w:r>
      <w:proofErr w:type="spellStart"/>
      <w:r>
        <w:t>sendTime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 w:rsidRPr="001E7B0A">
        <w:t xml:space="preserve"> </w:t>
      </w:r>
      <w:r w:rsidRPr="00AE7CA2">
        <w:t>12232312313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1E7B0A">
        <w:t xml:space="preserve"> rspCode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0000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1E7B0A">
        <w:t xml:space="preserve"> </w:t>
      </w:r>
      <w:proofErr w:type="spellStart"/>
      <w:r w:rsidRPr="001E7B0A">
        <w:t>rspMsg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proofErr w:type="spellStart"/>
      <w:r w:rsidRPr="001E7B0A">
        <w:t>authToken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sdfghgfsgfd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1E7B0A">
        <w:t xml:space="preserve"> role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Pr="00AD043B">
        <w:t xml:space="preserve"> </w:t>
      </w:r>
      <w:proofErr w:type="spellStart"/>
      <w:r w:rsidRPr="00AD043B">
        <w:t>roleAcc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:[</w:t>
      </w:r>
      <w:r>
        <w:t>“</w:t>
      </w:r>
      <w:r>
        <w:rPr>
          <w:rFonts w:hint="eastAsia"/>
        </w:rPr>
        <w:t>01020304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添加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Pr="00AD043B">
        <w:t xml:space="preserve"> </w:t>
      </w:r>
      <w:r>
        <w:t>“</w:t>
      </w:r>
      <w:r>
        <w:rPr>
          <w:rFonts w:hint="eastAsia"/>
        </w:rPr>
        <w:t>01020305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删除</w:t>
      </w:r>
      <w:proofErr w:type="gramStart"/>
      <w:r>
        <w:t>”</w:t>
      </w:r>
      <w:proofErr w:type="gramEnd"/>
      <w:r>
        <w:rPr>
          <w:rFonts w:hint="eastAsia"/>
        </w:rPr>
        <w:t>]},</w:t>
      </w:r>
      <w:proofErr w:type="gramStart"/>
      <w:r>
        <w:t>”</w:t>
      </w:r>
      <w:proofErr w:type="gramEnd"/>
      <w:r>
        <w:rPr>
          <w:rFonts w:hint="eastAsia"/>
        </w:rPr>
        <w:t>signType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sign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qwgggjjmutydfg01gfbdfgfgfdertyujk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3D1E5B" w:rsidRPr="001E7B0A" w:rsidRDefault="003D1E5B" w:rsidP="003D1E5B">
      <w:pPr>
        <w:pStyle w:val="a3"/>
      </w:pPr>
    </w:p>
    <w:p w:rsidR="003D1E5B" w:rsidRPr="00055990" w:rsidRDefault="00486E3C" w:rsidP="003D1E5B">
      <w:pPr>
        <w:pStyle w:val="3"/>
      </w:pPr>
      <w:proofErr w:type="gramStart"/>
      <w:r>
        <w:rPr>
          <w:rFonts w:hint="eastAsia"/>
        </w:rPr>
        <w:t>微信平台</w:t>
      </w:r>
      <w:proofErr w:type="gramEnd"/>
    </w:p>
    <w:p w:rsidR="003D1E5B" w:rsidRDefault="00486E3C" w:rsidP="003D1E5B">
      <w:pPr>
        <w:pStyle w:val="4"/>
      </w:pPr>
      <w:r>
        <w:rPr>
          <w:rFonts w:hint="eastAsia"/>
        </w:rPr>
        <w:t>绑定户号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3D1E5B" w:rsidTr="00D73574">
        <w:tc>
          <w:tcPr>
            <w:tcW w:w="8897" w:type="dxa"/>
            <w:gridSpan w:val="5"/>
            <w:shd w:val="clear" w:color="auto" w:fill="8DB3E2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提交方式：</w:t>
            </w:r>
            <w:r>
              <w:rPr>
                <w:rFonts w:hint="eastAsia"/>
              </w:rPr>
              <w:t>post</w:t>
            </w:r>
          </w:p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486E3C">
              <w:rPr>
                <w:rFonts w:hint="eastAsia"/>
              </w:rPr>
              <w:t>bingdingUserNo</w:t>
            </w:r>
            <w:proofErr w:type="spellEnd"/>
          </w:p>
          <w:p w:rsidR="00486E3C" w:rsidRDefault="00486E3C" w:rsidP="00D73574">
            <w:pPr>
              <w:pStyle w:val="af4"/>
            </w:pPr>
            <w:r>
              <w:t>绑定户号</w:t>
            </w:r>
          </w:p>
        </w:tc>
      </w:tr>
      <w:tr w:rsidR="003D1E5B" w:rsidTr="00D73574">
        <w:tc>
          <w:tcPr>
            <w:tcW w:w="1526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3D1E5B" w:rsidTr="00D73574">
        <w:tc>
          <w:tcPr>
            <w:tcW w:w="8897" w:type="dxa"/>
            <w:gridSpan w:val="5"/>
            <w:shd w:val="clear" w:color="auto" w:fill="A6A6A6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lastRenderedPageBreak/>
              <w:t>发送报文数据格式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486E3C" w:rsidP="00D73574">
            <w:pPr>
              <w:pStyle w:val="af4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3D1E5B" w:rsidRDefault="00486E3C" w:rsidP="00D73574">
            <w:pPr>
              <w:pStyle w:val="af4"/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表示</w:t>
            </w:r>
          </w:p>
        </w:tc>
        <w:tc>
          <w:tcPr>
            <w:tcW w:w="85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3D1E5B" w:rsidRDefault="003D1E5B" w:rsidP="00D73574">
            <w:pPr>
              <w:pStyle w:val="af4"/>
            </w:pP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486E3C" w:rsidP="00D73574">
            <w:pPr>
              <w:pStyle w:val="af4"/>
            </w:pPr>
            <w:proofErr w:type="spellStart"/>
            <w:r>
              <w:rPr>
                <w:rFonts w:hint="eastAsia"/>
              </w:rPr>
              <w:t>userNo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3D1E5B" w:rsidRDefault="00486E3C" w:rsidP="00D73574">
            <w:pPr>
              <w:pStyle w:val="af4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85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3D1E5B" w:rsidRDefault="003D1E5B" w:rsidP="00D73574">
            <w:pPr>
              <w:pStyle w:val="af4"/>
            </w:pPr>
          </w:p>
        </w:tc>
      </w:tr>
      <w:tr w:rsidR="003D1E5B" w:rsidTr="00D73574">
        <w:tc>
          <w:tcPr>
            <w:tcW w:w="8897" w:type="dxa"/>
            <w:gridSpan w:val="5"/>
            <w:shd w:val="clear" w:color="auto" w:fill="A6A6A6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应答报文数据格式</w:t>
            </w:r>
          </w:p>
        </w:tc>
      </w:tr>
    </w:tbl>
    <w:p w:rsidR="003D1E5B" w:rsidRDefault="00486E3C" w:rsidP="00E85CA1">
      <w:pPr>
        <w:pStyle w:val="40"/>
      </w:pPr>
      <w:r>
        <w:rPr>
          <w:rFonts w:hint="eastAsia"/>
        </w:rPr>
        <w:t>取消绑定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E85CA1" w:rsidTr="00D73574">
        <w:tc>
          <w:tcPr>
            <w:tcW w:w="8897" w:type="dxa"/>
            <w:gridSpan w:val="5"/>
            <w:shd w:val="clear" w:color="auto" w:fill="8DB3E2"/>
          </w:tcPr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提交方式：</w:t>
            </w:r>
            <w:r>
              <w:rPr>
                <w:rFonts w:hint="eastAsia"/>
              </w:rPr>
              <w:t>post</w:t>
            </w:r>
          </w:p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486E3C">
              <w:rPr>
                <w:rFonts w:hint="eastAsia"/>
              </w:rPr>
              <w:t>cancelBingding</w:t>
            </w:r>
            <w:proofErr w:type="spellEnd"/>
          </w:p>
          <w:p w:rsidR="00E85CA1" w:rsidRDefault="00486E3C" w:rsidP="00D73574">
            <w:pPr>
              <w:pStyle w:val="af4"/>
            </w:pPr>
            <w:r>
              <w:rPr>
                <w:rFonts w:hint="eastAsia"/>
              </w:rPr>
              <w:t>取消绑定单一户号</w:t>
            </w:r>
          </w:p>
        </w:tc>
      </w:tr>
      <w:tr w:rsidR="00E85CA1" w:rsidTr="00D73574">
        <w:tc>
          <w:tcPr>
            <w:tcW w:w="1526" w:type="dxa"/>
            <w:shd w:val="clear" w:color="auto" w:fill="A6A6A6"/>
          </w:tcPr>
          <w:p w:rsidR="00E85CA1" w:rsidRDefault="00E85CA1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E85CA1" w:rsidRDefault="00E85CA1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E85CA1" w:rsidRDefault="00E85CA1" w:rsidP="00D73574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E85CA1" w:rsidRDefault="00E85CA1" w:rsidP="00D73574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E85CA1" w:rsidRDefault="00E85CA1" w:rsidP="00D73574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E85CA1" w:rsidTr="00D73574">
        <w:tc>
          <w:tcPr>
            <w:tcW w:w="8897" w:type="dxa"/>
            <w:gridSpan w:val="5"/>
            <w:shd w:val="clear" w:color="auto" w:fill="A6A6A6"/>
          </w:tcPr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发送报文数据格式</w:t>
            </w:r>
          </w:p>
        </w:tc>
      </w:tr>
      <w:tr w:rsidR="00E85CA1" w:rsidTr="00D73574">
        <w:tc>
          <w:tcPr>
            <w:tcW w:w="1526" w:type="dxa"/>
            <w:shd w:val="clear" w:color="auto" w:fill="auto"/>
          </w:tcPr>
          <w:p w:rsidR="00E85CA1" w:rsidRDefault="00486E3C" w:rsidP="00D73574">
            <w:pPr>
              <w:pStyle w:val="af4"/>
            </w:pPr>
            <w:proofErr w:type="spellStart"/>
            <w:r>
              <w:t>openId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E85CA1" w:rsidRDefault="00486E3C" w:rsidP="00D73574">
            <w:pPr>
              <w:pStyle w:val="af4"/>
            </w:pPr>
            <w:proofErr w:type="gramStart"/>
            <w:r>
              <w:t>微信唯一</w:t>
            </w:r>
            <w:proofErr w:type="gramEnd"/>
            <w:r>
              <w:t>表示</w:t>
            </w:r>
          </w:p>
        </w:tc>
        <w:tc>
          <w:tcPr>
            <w:tcW w:w="851" w:type="dxa"/>
            <w:shd w:val="clear" w:color="auto" w:fill="auto"/>
          </w:tcPr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E85CA1" w:rsidRDefault="00486E3C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E85CA1" w:rsidRDefault="00E85CA1" w:rsidP="00D73574">
            <w:pPr>
              <w:pStyle w:val="af4"/>
            </w:pPr>
          </w:p>
        </w:tc>
      </w:tr>
      <w:tr w:rsidR="00E85CA1" w:rsidTr="00D73574">
        <w:tc>
          <w:tcPr>
            <w:tcW w:w="1526" w:type="dxa"/>
            <w:shd w:val="clear" w:color="auto" w:fill="auto"/>
          </w:tcPr>
          <w:p w:rsidR="00E85CA1" w:rsidRDefault="00486E3C" w:rsidP="00D73574">
            <w:pPr>
              <w:pStyle w:val="af4"/>
            </w:pPr>
            <w:proofErr w:type="spellStart"/>
            <w:r>
              <w:t>userNo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E85CA1" w:rsidRDefault="00486E3C" w:rsidP="00D73574">
            <w:pPr>
              <w:pStyle w:val="af4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851" w:type="dxa"/>
            <w:shd w:val="clear" w:color="auto" w:fill="auto"/>
          </w:tcPr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E85CA1" w:rsidRDefault="00486E3C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E85CA1" w:rsidRDefault="00E85CA1" w:rsidP="00D73574">
            <w:pPr>
              <w:pStyle w:val="af4"/>
            </w:pPr>
          </w:p>
        </w:tc>
      </w:tr>
      <w:tr w:rsidR="00E85CA1" w:rsidTr="00D73574">
        <w:tc>
          <w:tcPr>
            <w:tcW w:w="8897" w:type="dxa"/>
            <w:gridSpan w:val="5"/>
            <w:shd w:val="clear" w:color="auto" w:fill="A6A6A6"/>
          </w:tcPr>
          <w:p w:rsidR="00E85CA1" w:rsidRDefault="00E85CA1" w:rsidP="00D73574">
            <w:pPr>
              <w:pStyle w:val="af4"/>
            </w:pPr>
            <w:r>
              <w:rPr>
                <w:rFonts w:hint="eastAsia"/>
              </w:rPr>
              <w:t>应答报文数据格式</w:t>
            </w:r>
          </w:p>
        </w:tc>
      </w:tr>
    </w:tbl>
    <w:p w:rsidR="003D1E5B" w:rsidRDefault="00486E3C" w:rsidP="005C16A6">
      <w:pPr>
        <w:pStyle w:val="40"/>
      </w:pPr>
      <w:r>
        <w:rPr>
          <w:rFonts w:hint="eastAsia"/>
        </w:rPr>
        <w:t>查询绑定列表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5C16A6" w:rsidTr="00D73574">
        <w:tc>
          <w:tcPr>
            <w:tcW w:w="8897" w:type="dxa"/>
            <w:gridSpan w:val="5"/>
            <w:shd w:val="clear" w:color="auto" w:fill="8DB3E2"/>
          </w:tcPr>
          <w:p w:rsidR="005C16A6" w:rsidRDefault="005C16A6" w:rsidP="00D73574">
            <w:pPr>
              <w:pStyle w:val="af4"/>
            </w:pPr>
            <w:r>
              <w:rPr>
                <w:rFonts w:hint="eastAsia"/>
              </w:rPr>
              <w:t>提交方式：</w:t>
            </w:r>
            <w:r>
              <w:rPr>
                <w:rFonts w:hint="eastAsia"/>
              </w:rPr>
              <w:t>post</w:t>
            </w:r>
          </w:p>
          <w:p w:rsidR="005C16A6" w:rsidRDefault="005C16A6" w:rsidP="00D73574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486E3C">
              <w:rPr>
                <w:rFonts w:hint="eastAsia"/>
              </w:rPr>
              <w:t>query</w:t>
            </w:r>
            <w:r w:rsidR="00486E3C">
              <w:t>BingdingList</w:t>
            </w:r>
            <w:proofErr w:type="spellEnd"/>
          </w:p>
          <w:p w:rsidR="005C16A6" w:rsidRDefault="00073E6C" w:rsidP="00D73574">
            <w:pPr>
              <w:pStyle w:val="af4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绑定的户号列表</w:t>
            </w:r>
          </w:p>
        </w:tc>
      </w:tr>
      <w:tr w:rsidR="005C16A6" w:rsidTr="00D73574">
        <w:tc>
          <w:tcPr>
            <w:tcW w:w="1526" w:type="dxa"/>
            <w:shd w:val="clear" w:color="auto" w:fill="A6A6A6"/>
          </w:tcPr>
          <w:p w:rsidR="005C16A6" w:rsidRDefault="005C16A6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5C16A6" w:rsidRDefault="005C16A6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5C16A6" w:rsidRDefault="005C16A6" w:rsidP="00D73574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5C16A6" w:rsidRDefault="005C16A6" w:rsidP="00D73574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5C16A6" w:rsidRDefault="005C16A6" w:rsidP="00D73574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5C16A6" w:rsidTr="00D73574">
        <w:tc>
          <w:tcPr>
            <w:tcW w:w="8897" w:type="dxa"/>
            <w:gridSpan w:val="5"/>
            <w:shd w:val="clear" w:color="auto" w:fill="A6A6A6"/>
          </w:tcPr>
          <w:p w:rsidR="005C16A6" w:rsidRDefault="005C16A6" w:rsidP="00D73574">
            <w:pPr>
              <w:pStyle w:val="af4"/>
            </w:pPr>
            <w:r>
              <w:rPr>
                <w:rFonts w:hint="eastAsia"/>
              </w:rPr>
              <w:t>发送报文数据格式</w:t>
            </w:r>
          </w:p>
        </w:tc>
      </w:tr>
      <w:tr w:rsidR="005C16A6" w:rsidTr="00D73574">
        <w:tc>
          <w:tcPr>
            <w:tcW w:w="1526" w:type="dxa"/>
            <w:shd w:val="clear" w:color="auto" w:fill="auto"/>
          </w:tcPr>
          <w:p w:rsidR="005C16A6" w:rsidRDefault="00D73574" w:rsidP="00D73574">
            <w:pPr>
              <w:pStyle w:val="af4"/>
            </w:pPr>
            <w:proofErr w:type="spellStart"/>
            <w:r>
              <w:t>openId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5C16A6" w:rsidRDefault="00D73574" w:rsidP="00D73574">
            <w:pPr>
              <w:pStyle w:val="af4"/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851" w:type="dxa"/>
            <w:shd w:val="clear" w:color="auto" w:fill="auto"/>
          </w:tcPr>
          <w:p w:rsidR="005C16A6" w:rsidRDefault="00D73574" w:rsidP="00D73574">
            <w:pPr>
              <w:pStyle w:val="af4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5C16A6" w:rsidRDefault="00D73574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5C16A6" w:rsidRDefault="005C16A6" w:rsidP="00D73574">
            <w:pPr>
              <w:pStyle w:val="af4"/>
            </w:pPr>
          </w:p>
        </w:tc>
      </w:tr>
      <w:tr w:rsidR="005C16A6" w:rsidTr="00D73574">
        <w:tc>
          <w:tcPr>
            <w:tcW w:w="8897" w:type="dxa"/>
            <w:gridSpan w:val="5"/>
            <w:shd w:val="clear" w:color="auto" w:fill="A6A6A6"/>
          </w:tcPr>
          <w:p w:rsidR="005C16A6" w:rsidRDefault="005C16A6" w:rsidP="00D73574">
            <w:pPr>
              <w:pStyle w:val="af4"/>
            </w:pPr>
            <w:r>
              <w:rPr>
                <w:rFonts w:hint="eastAsia"/>
              </w:rPr>
              <w:t>应答报文数据格式</w:t>
            </w:r>
          </w:p>
        </w:tc>
      </w:tr>
      <w:tr w:rsidR="005C16A6" w:rsidTr="00D73574">
        <w:tc>
          <w:tcPr>
            <w:tcW w:w="1526" w:type="dxa"/>
            <w:shd w:val="clear" w:color="auto" w:fill="auto"/>
          </w:tcPr>
          <w:p w:rsidR="005C16A6" w:rsidRDefault="00003374" w:rsidP="00D73574">
            <w:pPr>
              <w:pStyle w:val="af4"/>
            </w:pPr>
            <w:proofErr w:type="spellStart"/>
            <w:r>
              <w:rPr>
                <w:rFonts w:hint="eastAsia"/>
              </w:rPr>
              <w:t>bingdingList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5C16A6" w:rsidRDefault="00003374" w:rsidP="00D73574">
            <w:pPr>
              <w:pStyle w:val="af4"/>
            </w:pPr>
            <w:r>
              <w:t>绑定列表集合</w:t>
            </w:r>
          </w:p>
        </w:tc>
        <w:tc>
          <w:tcPr>
            <w:tcW w:w="851" w:type="dxa"/>
            <w:shd w:val="clear" w:color="auto" w:fill="auto"/>
          </w:tcPr>
          <w:p w:rsidR="005C16A6" w:rsidRDefault="00003374" w:rsidP="00D73574">
            <w:pPr>
              <w:pStyle w:val="af4"/>
            </w:pPr>
            <w:r>
              <w:t>List</w:t>
            </w:r>
          </w:p>
        </w:tc>
        <w:tc>
          <w:tcPr>
            <w:tcW w:w="709" w:type="dxa"/>
          </w:tcPr>
          <w:p w:rsidR="005C16A6" w:rsidRDefault="005C16A6" w:rsidP="00D73574">
            <w:pPr>
              <w:pStyle w:val="af4"/>
            </w:pPr>
          </w:p>
        </w:tc>
        <w:tc>
          <w:tcPr>
            <w:tcW w:w="3260" w:type="dxa"/>
          </w:tcPr>
          <w:p w:rsidR="005C16A6" w:rsidRDefault="005C16A6" w:rsidP="00D73574">
            <w:pPr>
              <w:pStyle w:val="af4"/>
            </w:pPr>
          </w:p>
        </w:tc>
      </w:tr>
      <w:tr w:rsidR="00003374" w:rsidTr="00D73574">
        <w:tc>
          <w:tcPr>
            <w:tcW w:w="1526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userNo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t>户号</w:t>
            </w:r>
          </w:p>
        </w:tc>
        <w:tc>
          <w:tcPr>
            <w:tcW w:w="8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03374" w:rsidRDefault="00003374" w:rsidP="00D73574">
            <w:pPr>
              <w:pStyle w:val="af4"/>
            </w:pPr>
          </w:p>
        </w:tc>
        <w:tc>
          <w:tcPr>
            <w:tcW w:w="3260" w:type="dxa"/>
          </w:tcPr>
          <w:p w:rsidR="00003374" w:rsidRDefault="00003374" w:rsidP="00D73574">
            <w:pPr>
              <w:pStyle w:val="af4"/>
            </w:pPr>
          </w:p>
        </w:tc>
      </w:tr>
      <w:tr w:rsidR="00003374" w:rsidTr="00D73574">
        <w:tc>
          <w:tcPr>
            <w:tcW w:w="1526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rPr>
                <w:rFonts w:hint="eastAsia"/>
              </w:rPr>
              <w:t>&gt;</w:t>
            </w:r>
            <w:proofErr w:type="spellStart"/>
            <w:r>
              <w:t>accountT</w:t>
            </w:r>
            <w:r w:rsidRPr="00003374">
              <w:t>ype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03374" w:rsidRDefault="00003374" w:rsidP="00D73574">
            <w:pPr>
              <w:pStyle w:val="af4"/>
            </w:pPr>
          </w:p>
        </w:tc>
        <w:tc>
          <w:tcPr>
            <w:tcW w:w="3260" w:type="dxa"/>
          </w:tcPr>
          <w:p w:rsidR="00003374" w:rsidRDefault="00003374" w:rsidP="00D73574">
            <w:pPr>
              <w:pStyle w:val="af4"/>
            </w:pPr>
            <w:r w:rsidRPr="00003374">
              <w:rPr>
                <w:rFonts w:hint="eastAsia"/>
              </w:rPr>
              <w:t>01-</w:t>
            </w:r>
            <w:r w:rsidRPr="00003374">
              <w:rPr>
                <w:rFonts w:hint="eastAsia"/>
              </w:rPr>
              <w:t>普水</w:t>
            </w:r>
            <w:r w:rsidRPr="00003374">
              <w:rPr>
                <w:rFonts w:hint="eastAsia"/>
              </w:rPr>
              <w:t>02-</w:t>
            </w:r>
            <w:r w:rsidRPr="00003374">
              <w:rPr>
                <w:rFonts w:hint="eastAsia"/>
              </w:rPr>
              <w:t>远程</w:t>
            </w:r>
            <w:r w:rsidRPr="00003374">
              <w:rPr>
                <w:rFonts w:hint="eastAsia"/>
              </w:rPr>
              <w:t>03-</w:t>
            </w:r>
            <w:r w:rsidRPr="00003374">
              <w:rPr>
                <w:rFonts w:hint="eastAsia"/>
              </w:rPr>
              <w:t>燃气</w:t>
            </w:r>
          </w:p>
        </w:tc>
      </w:tr>
      <w:tr w:rsidR="00003374" w:rsidTr="00D73574">
        <w:tc>
          <w:tcPr>
            <w:tcW w:w="1526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rPr>
                <w:rFonts w:hint="eastAsia"/>
              </w:rPr>
              <w:t>&gt;</w:t>
            </w:r>
            <w:r>
              <w:t>username</w:t>
            </w:r>
          </w:p>
        </w:tc>
        <w:tc>
          <w:tcPr>
            <w:tcW w:w="25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851" w:type="dxa"/>
            <w:shd w:val="clear" w:color="auto" w:fill="auto"/>
          </w:tcPr>
          <w:p w:rsidR="00003374" w:rsidRDefault="00003374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03374" w:rsidRDefault="00003374" w:rsidP="00D73574">
            <w:pPr>
              <w:pStyle w:val="af4"/>
            </w:pPr>
          </w:p>
        </w:tc>
        <w:tc>
          <w:tcPr>
            <w:tcW w:w="3260" w:type="dxa"/>
          </w:tcPr>
          <w:p w:rsidR="00003374" w:rsidRPr="00003374" w:rsidRDefault="00003374" w:rsidP="00D73574">
            <w:pPr>
              <w:pStyle w:val="af4"/>
            </w:pPr>
          </w:p>
        </w:tc>
      </w:tr>
    </w:tbl>
    <w:p w:rsidR="005C16A6" w:rsidRDefault="002A5791" w:rsidP="00157A23">
      <w:pPr>
        <w:pStyle w:val="40"/>
      </w:pPr>
      <w:r>
        <w:t>查询欠缴账单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157A23" w:rsidTr="00D73574">
        <w:tc>
          <w:tcPr>
            <w:tcW w:w="8897" w:type="dxa"/>
            <w:gridSpan w:val="5"/>
            <w:shd w:val="clear" w:color="auto" w:fill="8DB3E2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提交方式：</w:t>
            </w:r>
            <w:r>
              <w:rPr>
                <w:rFonts w:hint="eastAsia"/>
              </w:rPr>
              <w:t>post</w:t>
            </w:r>
          </w:p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987E1D">
              <w:rPr>
                <w:rFonts w:hint="eastAsia"/>
              </w:rPr>
              <w:t>queryBill</w:t>
            </w:r>
            <w:proofErr w:type="spellEnd"/>
          </w:p>
          <w:p w:rsidR="00157A23" w:rsidRDefault="002A5791" w:rsidP="008F46BD">
            <w:pPr>
              <w:pStyle w:val="af4"/>
            </w:pPr>
            <w:r>
              <w:rPr>
                <w:rFonts w:hint="eastAsia"/>
              </w:rPr>
              <w:t>根据缴费类型，填写缴费户号或根据绑定的户号查询欠缴账单，回显遮挡部分关键信息。</w:t>
            </w:r>
          </w:p>
        </w:tc>
      </w:tr>
      <w:tr w:rsidR="00157A23" w:rsidTr="00D73574">
        <w:tc>
          <w:tcPr>
            <w:tcW w:w="1526" w:type="dxa"/>
            <w:shd w:val="clear" w:color="auto" w:fill="A6A6A6"/>
          </w:tcPr>
          <w:p w:rsidR="00157A23" w:rsidRDefault="00157A23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157A23" w:rsidRDefault="00157A23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157A23" w:rsidRDefault="00157A23" w:rsidP="00D73574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157A23" w:rsidRDefault="00157A23" w:rsidP="00D73574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157A23" w:rsidRDefault="00157A23" w:rsidP="00D73574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157A23" w:rsidTr="00D73574">
        <w:tc>
          <w:tcPr>
            <w:tcW w:w="8897" w:type="dxa"/>
            <w:gridSpan w:val="5"/>
            <w:shd w:val="clear" w:color="auto" w:fill="A6A6A6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发送报文数据格式</w:t>
            </w: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987E1D" w:rsidP="00D73574">
            <w:pPr>
              <w:pStyle w:val="af4"/>
            </w:pPr>
            <w:proofErr w:type="spellStart"/>
            <w:r>
              <w:t>userNo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157A23" w:rsidRDefault="00987E1D" w:rsidP="00D73574">
            <w:pPr>
              <w:pStyle w:val="af4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851" w:type="dxa"/>
            <w:shd w:val="clear" w:color="auto" w:fill="auto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157A23" w:rsidRDefault="00A13340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  <w:tr w:rsidR="00157A23" w:rsidTr="00D73574">
        <w:tc>
          <w:tcPr>
            <w:tcW w:w="8897" w:type="dxa"/>
            <w:gridSpan w:val="5"/>
            <w:shd w:val="clear" w:color="auto" w:fill="A6A6A6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lastRenderedPageBreak/>
              <w:t>应答报文数据格式</w:t>
            </w: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6F0E71" w:rsidP="00D73574">
            <w:pPr>
              <w:pStyle w:val="af4"/>
            </w:pPr>
            <w:proofErr w:type="spellStart"/>
            <w:r>
              <w:t>userNo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851" w:type="dxa"/>
            <w:shd w:val="clear" w:color="auto" w:fill="auto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t>username</w:t>
            </w:r>
          </w:p>
        </w:tc>
        <w:tc>
          <w:tcPr>
            <w:tcW w:w="2551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851" w:type="dxa"/>
            <w:shd w:val="clear" w:color="auto" w:fill="auto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157A23" w:rsidRDefault="001522DD" w:rsidP="00D73574">
            <w:pPr>
              <w:pStyle w:val="af4"/>
            </w:pPr>
            <w:r>
              <w:rPr>
                <w:rFonts w:hint="eastAsia"/>
              </w:rPr>
              <w:t>否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  <w:tr w:rsidR="00BD66AA" w:rsidTr="00D73574">
        <w:tc>
          <w:tcPr>
            <w:tcW w:w="1526" w:type="dxa"/>
            <w:shd w:val="clear" w:color="auto" w:fill="auto"/>
          </w:tcPr>
          <w:p w:rsidR="00BD66AA" w:rsidRDefault="00BD66AA" w:rsidP="00D73574">
            <w:pPr>
              <w:pStyle w:val="af4"/>
            </w:pPr>
            <w:proofErr w:type="spellStart"/>
            <w:r>
              <w:t>s</w:t>
            </w:r>
            <w:r w:rsidRPr="00BD66AA">
              <w:t>tartNum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起码</w:t>
            </w:r>
          </w:p>
        </w:tc>
        <w:tc>
          <w:tcPr>
            <w:tcW w:w="8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BD66AA" w:rsidRDefault="00BD66AA" w:rsidP="00D73574">
            <w:pPr>
              <w:pStyle w:val="af4"/>
            </w:pPr>
          </w:p>
        </w:tc>
      </w:tr>
      <w:tr w:rsidR="00BD66AA" w:rsidTr="00D73574">
        <w:tc>
          <w:tcPr>
            <w:tcW w:w="1526" w:type="dxa"/>
            <w:shd w:val="clear" w:color="auto" w:fill="auto"/>
          </w:tcPr>
          <w:p w:rsidR="00BD66AA" w:rsidRDefault="00BD66AA" w:rsidP="00D73574">
            <w:pPr>
              <w:pStyle w:val="af4"/>
            </w:pPr>
            <w:proofErr w:type="spellStart"/>
            <w:r>
              <w:t>e</w:t>
            </w:r>
            <w:r w:rsidRPr="00BD66AA">
              <w:t>ndNum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止码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BD66AA" w:rsidRDefault="00BD66AA" w:rsidP="00D73574">
            <w:pPr>
              <w:pStyle w:val="af4"/>
            </w:pPr>
          </w:p>
        </w:tc>
      </w:tr>
      <w:tr w:rsidR="00BD66AA" w:rsidTr="00D73574">
        <w:tc>
          <w:tcPr>
            <w:tcW w:w="1526" w:type="dxa"/>
            <w:shd w:val="clear" w:color="auto" w:fill="auto"/>
          </w:tcPr>
          <w:p w:rsidR="00BD66AA" w:rsidRDefault="00BD66AA" w:rsidP="00D73574">
            <w:pPr>
              <w:pStyle w:val="af4"/>
            </w:pPr>
            <w:proofErr w:type="spellStart"/>
            <w:r>
              <w:t>t</w:t>
            </w:r>
            <w:r w:rsidRPr="00BD66AA">
              <w:t>otalPowe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日用量</w:t>
            </w:r>
          </w:p>
        </w:tc>
        <w:tc>
          <w:tcPr>
            <w:tcW w:w="8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09" w:type="dxa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</w:p>
        </w:tc>
        <w:tc>
          <w:tcPr>
            <w:tcW w:w="3260" w:type="dxa"/>
          </w:tcPr>
          <w:p w:rsidR="00BD66AA" w:rsidRDefault="00BD66AA" w:rsidP="00D73574">
            <w:pPr>
              <w:pStyle w:val="af4"/>
            </w:pPr>
          </w:p>
        </w:tc>
      </w:tr>
      <w:tr w:rsidR="00BD66AA" w:rsidTr="00D73574">
        <w:tc>
          <w:tcPr>
            <w:tcW w:w="1526" w:type="dxa"/>
            <w:shd w:val="clear" w:color="auto" w:fill="auto"/>
          </w:tcPr>
          <w:p w:rsidR="00BD66AA" w:rsidRDefault="00BD66AA" w:rsidP="00D73574">
            <w:pPr>
              <w:pStyle w:val="af4"/>
            </w:pPr>
            <w:proofErr w:type="spellStart"/>
            <w:r>
              <w:t>s</w:t>
            </w:r>
            <w:r w:rsidRPr="00BD66AA">
              <w:t>houldMoney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欠费金额</w:t>
            </w:r>
          </w:p>
        </w:tc>
        <w:tc>
          <w:tcPr>
            <w:tcW w:w="8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BD66AA" w:rsidRDefault="00BD66AA" w:rsidP="00D73574">
            <w:pPr>
              <w:pStyle w:val="af4"/>
            </w:pPr>
          </w:p>
        </w:tc>
      </w:tr>
      <w:tr w:rsidR="00BD66AA" w:rsidTr="00D73574">
        <w:tc>
          <w:tcPr>
            <w:tcW w:w="1526" w:type="dxa"/>
            <w:shd w:val="clear" w:color="auto" w:fill="auto"/>
          </w:tcPr>
          <w:p w:rsidR="00BD66AA" w:rsidRDefault="00BD66AA" w:rsidP="00D73574">
            <w:pPr>
              <w:pStyle w:val="af4"/>
            </w:pPr>
            <w:proofErr w:type="spellStart"/>
            <w:r>
              <w:t>p</w:t>
            </w:r>
            <w:r w:rsidRPr="00BD66AA">
              <w:t>unishMoney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违约金</w:t>
            </w:r>
          </w:p>
        </w:tc>
        <w:tc>
          <w:tcPr>
            <w:tcW w:w="851" w:type="dxa"/>
            <w:shd w:val="clear" w:color="auto" w:fill="auto"/>
          </w:tcPr>
          <w:p w:rsidR="00BD66AA" w:rsidRPr="00523AB2" w:rsidRDefault="00BD66AA" w:rsidP="00D73574">
            <w:pPr>
              <w:pStyle w:val="af4"/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BD66AA" w:rsidRDefault="00BD66AA" w:rsidP="00D73574">
            <w:pPr>
              <w:pStyle w:val="af4"/>
              <w:rPr>
                <w:rFonts w:hint="eastAsia"/>
              </w:rPr>
            </w:pPr>
          </w:p>
        </w:tc>
        <w:tc>
          <w:tcPr>
            <w:tcW w:w="3260" w:type="dxa"/>
          </w:tcPr>
          <w:p w:rsidR="00BD66AA" w:rsidRDefault="00BD66AA" w:rsidP="00D73574">
            <w:pPr>
              <w:pStyle w:val="af4"/>
            </w:pP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523AB2" w:rsidP="00D73574">
            <w:pPr>
              <w:pStyle w:val="af4"/>
            </w:pPr>
            <w:r w:rsidRPr="00523AB2">
              <w:t>balance</w:t>
            </w:r>
          </w:p>
        </w:tc>
        <w:tc>
          <w:tcPr>
            <w:tcW w:w="2551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t>上次余额</w:t>
            </w:r>
          </w:p>
        </w:tc>
        <w:tc>
          <w:tcPr>
            <w:tcW w:w="851" w:type="dxa"/>
            <w:shd w:val="clear" w:color="auto" w:fill="auto"/>
          </w:tcPr>
          <w:p w:rsidR="00157A23" w:rsidRDefault="00523AB2" w:rsidP="00D73574">
            <w:pPr>
              <w:pStyle w:val="af4"/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157A23" w:rsidRDefault="00523AB2" w:rsidP="00D73574">
            <w:pPr>
              <w:pStyle w:val="af4"/>
            </w:pPr>
            <w:r>
              <w:rPr>
                <w:rFonts w:hint="eastAsia"/>
              </w:rPr>
              <w:t>否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t>money</w:t>
            </w:r>
          </w:p>
        </w:tc>
        <w:tc>
          <w:tcPr>
            <w:tcW w:w="2551" w:type="dxa"/>
            <w:shd w:val="clear" w:color="auto" w:fill="auto"/>
          </w:tcPr>
          <w:p w:rsidR="00157A23" w:rsidRDefault="00BD66AA" w:rsidP="00D73574">
            <w:pPr>
              <w:pStyle w:val="af4"/>
            </w:pPr>
            <w:r>
              <w:rPr>
                <w:rFonts w:hint="eastAsia"/>
              </w:rPr>
              <w:t>合计</w:t>
            </w:r>
            <w:r w:rsidR="00523AB2">
              <w:rPr>
                <w:rFonts w:hint="eastAsia"/>
              </w:rPr>
              <w:t>欠缴</w:t>
            </w:r>
            <w:r w:rsidR="00523AB2">
              <w:t>金额</w:t>
            </w:r>
          </w:p>
        </w:tc>
        <w:tc>
          <w:tcPr>
            <w:tcW w:w="851" w:type="dxa"/>
            <w:shd w:val="clear" w:color="auto" w:fill="auto"/>
          </w:tcPr>
          <w:p w:rsidR="00157A23" w:rsidRDefault="00523AB2" w:rsidP="00D73574">
            <w:pPr>
              <w:pStyle w:val="af4"/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157A23" w:rsidRDefault="00523AB2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  <w:tr w:rsidR="00157A23" w:rsidTr="00D73574">
        <w:tc>
          <w:tcPr>
            <w:tcW w:w="1526" w:type="dxa"/>
            <w:shd w:val="clear" w:color="auto" w:fill="auto"/>
          </w:tcPr>
          <w:p w:rsidR="00157A23" w:rsidRDefault="00523AB2" w:rsidP="00D73574">
            <w:pPr>
              <w:pStyle w:val="af4"/>
            </w:pPr>
            <w:proofErr w:type="spellStart"/>
            <w:r w:rsidRPr="00523AB2">
              <w:t>statement</w:t>
            </w:r>
            <w:r>
              <w:t>Month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157A23" w:rsidRDefault="00523AB2" w:rsidP="00D73574">
            <w:pPr>
              <w:pStyle w:val="af4"/>
            </w:pPr>
            <w:r>
              <w:rPr>
                <w:rFonts w:hint="eastAsia"/>
              </w:rPr>
              <w:t>结算月份</w:t>
            </w:r>
          </w:p>
        </w:tc>
        <w:tc>
          <w:tcPr>
            <w:tcW w:w="851" w:type="dxa"/>
            <w:shd w:val="clear" w:color="auto" w:fill="auto"/>
          </w:tcPr>
          <w:p w:rsidR="00157A23" w:rsidRDefault="00157A23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157A23" w:rsidRDefault="001522DD" w:rsidP="00D73574">
            <w:pPr>
              <w:pStyle w:val="af4"/>
            </w:pPr>
            <w:r>
              <w:rPr>
                <w:rFonts w:hint="eastAsia"/>
              </w:rPr>
              <w:t>否</w:t>
            </w:r>
          </w:p>
        </w:tc>
        <w:tc>
          <w:tcPr>
            <w:tcW w:w="3260" w:type="dxa"/>
          </w:tcPr>
          <w:p w:rsidR="00157A23" w:rsidRDefault="00157A23" w:rsidP="00D73574">
            <w:pPr>
              <w:pStyle w:val="af4"/>
            </w:pPr>
          </w:p>
        </w:tc>
      </w:tr>
    </w:tbl>
    <w:p w:rsidR="00157A23" w:rsidRDefault="00157A23" w:rsidP="005C16A6"/>
    <w:p w:rsidR="00157A23" w:rsidRDefault="00691FB9" w:rsidP="00065D68">
      <w:pPr>
        <w:pStyle w:val="40"/>
      </w:pPr>
      <w:r>
        <w:rPr>
          <w:rFonts w:hint="eastAsia"/>
        </w:rPr>
        <w:t>查询缴费记录</w:t>
      </w:r>
      <w:r>
        <w:rPr>
          <w:rFonts w:hint="eastAsia"/>
        </w:rPr>
        <w:t>(</w:t>
      </w:r>
      <w:r>
        <w:rPr>
          <w:rFonts w:hint="eastAsia"/>
        </w:rPr>
        <w:t>本系统</w:t>
      </w:r>
      <w:r>
        <w:rPr>
          <w:rFonts w:hint="eastAsia"/>
        </w:rPr>
        <w:t>)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065D68" w:rsidTr="00D73574">
        <w:tc>
          <w:tcPr>
            <w:tcW w:w="8897" w:type="dxa"/>
            <w:gridSpan w:val="5"/>
            <w:shd w:val="clear" w:color="auto" w:fill="8DB3E2"/>
          </w:tcPr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提交方式：</w:t>
            </w:r>
            <w:r>
              <w:rPr>
                <w:rFonts w:hint="eastAsia"/>
              </w:rPr>
              <w:t>post</w:t>
            </w:r>
          </w:p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691FB9">
              <w:rPr>
                <w:rFonts w:hint="eastAsia"/>
              </w:rPr>
              <w:t>queryPaymentList</w:t>
            </w:r>
            <w:proofErr w:type="spellEnd"/>
          </w:p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提交申请状态流转</w:t>
            </w:r>
          </w:p>
        </w:tc>
      </w:tr>
      <w:tr w:rsidR="00065D68" w:rsidTr="00D73574">
        <w:tc>
          <w:tcPr>
            <w:tcW w:w="1526" w:type="dxa"/>
            <w:shd w:val="clear" w:color="auto" w:fill="A6A6A6"/>
          </w:tcPr>
          <w:p w:rsidR="00065D68" w:rsidRDefault="00065D68" w:rsidP="00D73574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065D68" w:rsidRDefault="00065D68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065D68" w:rsidRDefault="00065D68" w:rsidP="00D73574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065D68" w:rsidRDefault="00065D68" w:rsidP="00D73574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065D68" w:rsidRDefault="00065D68" w:rsidP="00D73574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065D68" w:rsidTr="00D73574">
        <w:tc>
          <w:tcPr>
            <w:tcW w:w="8897" w:type="dxa"/>
            <w:gridSpan w:val="5"/>
            <w:shd w:val="clear" w:color="auto" w:fill="A6A6A6"/>
          </w:tcPr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发送报文数据格式</w:t>
            </w:r>
          </w:p>
        </w:tc>
      </w:tr>
      <w:tr w:rsidR="00065D68" w:rsidTr="00D73574">
        <w:tc>
          <w:tcPr>
            <w:tcW w:w="1526" w:type="dxa"/>
            <w:shd w:val="clear" w:color="auto" w:fill="auto"/>
          </w:tcPr>
          <w:p w:rsidR="00065D68" w:rsidRDefault="00072B0A" w:rsidP="00D73574">
            <w:pPr>
              <w:pStyle w:val="af4"/>
            </w:pPr>
            <w:proofErr w:type="spellStart"/>
            <w:r>
              <w:t>openId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65D68" w:rsidRDefault="00072B0A" w:rsidP="00D73574">
            <w:pPr>
              <w:pStyle w:val="af4"/>
            </w:pPr>
            <w:r>
              <w:t>用户唯一标识</w:t>
            </w:r>
          </w:p>
        </w:tc>
        <w:tc>
          <w:tcPr>
            <w:tcW w:w="851" w:type="dxa"/>
            <w:shd w:val="clear" w:color="auto" w:fill="auto"/>
          </w:tcPr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065D68" w:rsidRDefault="00394CA5" w:rsidP="00D73574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065D68" w:rsidRDefault="00065D68" w:rsidP="00D73574">
            <w:pPr>
              <w:pStyle w:val="af4"/>
            </w:pPr>
          </w:p>
        </w:tc>
      </w:tr>
      <w:tr w:rsidR="00065D68" w:rsidTr="00D73574">
        <w:tc>
          <w:tcPr>
            <w:tcW w:w="8897" w:type="dxa"/>
            <w:gridSpan w:val="5"/>
            <w:shd w:val="clear" w:color="auto" w:fill="A6A6A6"/>
          </w:tcPr>
          <w:p w:rsidR="00065D68" w:rsidRDefault="00065D68" w:rsidP="00D73574">
            <w:pPr>
              <w:pStyle w:val="af4"/>
            </w:pPr>
            <w:r>
              <w:rPr>
                <w:rFonts w:hint="eastAsia"/>
              </w:rPr>
              <w:t>应答报文数据格式</w:t>
            </w:r>
          </w:p>
        </w:tc>
      </w:tr>
      <w:tr w:rsidR="00065D68" w:rsidTr="00D73574">
        <w:tc>
          <w:tcPr>
            <w:tcW w:w="1526" w:type="dxa"/>
            <w:shd w:val="clear" w:color="auto" w:fill="auto"/>
          </w:tcPr>
          <w:p w:rsidR="00065D68" w:rsidRDefault="00072B0A" w:rsidP="00D73574">
            <w:pPr>
              <w:pStyle w:val="af4"/>
            </w:pPr>
            <w:proofErr w:type="spellStart"/>
            <w:r>
              <w:t>orderNo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65D68" w:rsidRDefault="00072B0A" w:rsidP="00D73574">
            <w:pPr>
              <w:pStyle w:val="af4"/>
            </w:pPr>
            <w:r>
              <w:t>订单好</w:t>
            </w:r>
          </w:p>
        </w:tc>
        <w:tc>
          <w:tcPr>
            <w:tcW w:w="851" w:type="dxa"/>
            <w:shd w:val="clear" w:color="auto" w:fill="auto"/>
          </w:tcPr>
          <w:p w:rsidR="00065D68" w:rsidRDefault="00072B0A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65D68" w:rsidRDefault="00072B0A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65D68" w:rsidRDefault="00065D68" w:rsidP="00D73574">
            <w:pPr>
              <w:pStyle w:val="af4"/>
            </w:pPr>
          </w:p>
        </w:tc>
      </w:tr>
      <w:tr w:rsidR="00072B0A" w:rsidTr="00D73574">
        <w:tc>
          <w:tcPr>
            <w:tcW w:w="1526" w:type="dxa"/>
            <w:shd w:val="clear" w:color="auto" w:fill="auto"/>
          </w:tcPr>
          <w:p w:rsidR="00072B0A" w:rsidRDefault="00072B0A" w:rsidP="00D73574">
            <w:pPr>
              <w:pStyle w:val="af4"/>
            </w:pPr>
            <w:proofErr w:type="spellStart"/>
            <w:r>
              <w:t>payTime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t>缴费时间</w:t>
            </w:r>
          </w:p>
        </w:tc>
        <w:tc>
          <w:tcPr>
            <w:tcW w:w="8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t>Date</w:t>
            </w:r>
          </w:p>
        </w:tc>
        <w:tc>
          <w:tcPr>
            <w:tcW w:w="709" w:type="dxa"/>
          </w:tcPr>
          <w:p w:rsidR="00072B0A" w:rsidRDefault="00072B0A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72B0A" w:rsidRDefault="00072B0A" w:rsidP="00D73574">
            <w:pPr>
              <w:pStyle w:val="af4"/>
            </w:pPr>
          </w:p>
        </w:tc>
      </w:tr>
      <w:tr w:rsidR="00072B0A" w:rsidTr="00D73574">
        <w:tc>
          <w:tcPr>
            <w:tcW w:w="1526" w:type="dxa"/>
            <w:shd w:val="clear" w:color="auto" w:fill="auto"/>
          </w:tcPr>
          <w:p w:rsidR="00072B0A" w:rsidRDefault="00072B0A" w:rsidP="00D73574">
            <w:pPr>
              <w:pStyle w:val="af4"/>
            </w:pPr>
            <w:proofErr w:type="spellStart"/>
            <w:r>
              <w:t>payType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t>缴费类型</w:t>
            </w:r>
          </w:p>
        </w:tc>
        <w:tc>
          <w:tcPr>
            <w:tcW w:w="8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72B0A" w:rsidRDefault="00072B0A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72B0A" w:rsidRDefault="00072B0A" w:rsidP="00D73574">
            <w:pPr>
              <w:pStyle w:val="af4"/>
            </w:pPr>
          </w:p>
        </w:tc>
      </w:tr>
      <w:tr w:rsidR="00072B0A" w:rsidTr="00D73574">
        <w:tc>
          <w:tcPr>
            <w:tcW w:w="1526" w:type="dxa"/>
            <w:shd w:val="clear" w:color="auto" w:fill="auto"/>
          </w:tcPr>
          <w:p w:rsidR="00072B0A" w:rsidRDefault="00072B0A" w:rsidP="00D73574">
            <w:pPr>
              <w:pStyle w:val="af4"/>
            </w:pPr>
            <w:proofErr w:type="spellStart"/>
            <w:r>
              <w:t>payAccountN</w:t>
            </w:r>
            <w:r w:rsidRPr="00072B0A">
              <w:t>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rPr>
                <w:rFonts w:hint="eastAsia"/>
              </w:rPr>
              <w:t>缴费账户</w:t>
            </w:r>
          </w:p>
        </w:tc>
        <w:tc>
          <w:tcPr>
            <w:tcW w:w="8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72B0A" w:rsidRDefault="00072B0A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72B0A" w:rsidRPr="00003374" w:rsidRDefault="00072B0A" w:rsidP="00D73574">
            <w:pPr>
              <w:pStyle w:val="af4"/>
            </w:pPr>
          </w:p>
        </w:tc>
      </w:tr>
      <w:tr w:rsidR="00072B0A" w:rsidTr="00D73574">
        <w:tc>
          <w:tcPr>
            <w:tcW w:w="1526" w:type="dxa"/>
            <w:shd w:val="clear" w:color="auto" w:fill="auto"/>
          </w:tcPr>
          <w:p w:rsidR="00072B0A" w:rsidRDefault="00072B0A" w:rsidP="00D73574">
            <w:pPr>
              <w:pStyle w:val="af4"/>
            </w:pPr>
            <w:proofErr w:type="spellStart"/>
            <w:r>
              <w:t>orderA</w:t>
            </w:r>
            <w:r w:rsidRPr="00072B0A">
              <w:t>mt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72B0A" w:rsidRDefault="00072B0A" w:rsidP="00D73574">
            <w:pPr>
              <w:pStyle w:val="af4"/>
            </w:pPr>
            <w:r>
              <w:rPr>
                <w:rFonts w:hint="eastAsia"/>
              </w:rPr>
              <w:t>缴费金额</w:t>
            </w:r>
          </w:p>
        </w:tc>
        <w:tc>
          <w:tcPr>
            <w:tcW w:w="851" w:type="dxa"/>
            <w:shd w:val="clear" w:color="auto" w:fill="auto"/>
          </w:tcPr>
          <w:p w:rsidR="00072B0A" w:rsidRDefault="00411B1D" w:rsidP="00D73574">
            <w:pPr>
              <w:pStyle w:val="af4"/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072B0A" w:rsidRDefault="00072B0A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72B0A" w:rsidRPr="00003374" w:rsidRDefault="00072B0A" w:rsidP="00D73574">
            <w:pPr>
              <w:pStyle w:val="af4"/>
            </w:pPr>
          </w:p>
        </w:tc>
      </w:tr>
      <w:tr w:rsidR="00072B0A" w:rsidTr="00D73574">
        <w:tc>
          <w:tcPr>
            <w:tcW w:w="1526" w:type="dxa"/>
            <w:shd w:val="clear" w:color="auto" w:fill="auto"/>
          </w:tcPr>
          <w:p w:rsidR="00072B0A" w:rsidRDefault="00EF40E3" w:rsidP="00D73574">
            <w:pPr>
              <w:pStyle w:val="af4"/>
            </w:pPr>
            <w:proofErr w:type="spellStart"/>
            <w:r>
              <w:t>sentR</w:t>
            </w:r>
            <w:r w:rsidRPr="00EF40E3">
              <w:t>esult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072B0A" w:rsidRDefault="00EF40E3" w:rsidP="00D73574">
            <w:pPr>
              <w:pStyle w:val="af4"/>
            </w:pPr>
            <w:r>
              <w:rPr>
                <w:rFonts w:hint="eastAsia"/>
              </w:rPr>
              <w:t>缴费结果</w:t>
            </w:r>
          </w:p>
        </w:tc>
        <w:tc>
          <w:tcPr>
            <w:tcW w:w="851" w:type="dxa"/>
            <w:shd w:val="clear" w:color="auto" w:fill="auto"/>
          </w:tcPr>
          <w:p w:rsidR="00072B0A" w:rsidRDefault="00EF40E3" w:rsidP="00D73574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072B0A" w:rsidRDefault="00EF40E3" w:rsidP="00D73574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072B0A" w:rsidRDefault="00072B0A" w:rsidP="00D73574">
            <w:pPr>
              <w:pStyle w:val="af4"/>
            </w:pPr>
          </w:p>
        </w:tc>
      </w:tr>
    </w:tbl>
    <w:p w:rsidR="00065D68" w:rsidRDefault="00065D68" w:rsidP="005C16A6"/>
    <w:p w:rsidR="00966D43" w:rsidRDefault="00966D43">
      <w:pPr>
        <w:pStyle w:val="40"/>
      </w:pPr>
      <w:r>
        <w:t>提交订单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851"/>
        <w:gridCol w:w="709"/>
        <w:gridCol w:w="3260"/>
      </w:tblGrid>
      <w:tr w:rsidR="00966D43" w:rsidTr="00400AB7">
        <w:tc>
          <w:tcPr>
            <w:tcW w:w="8897" w:type="dxa"/>
            <w:gridSpan w:val="5"/>
            <w:shd w:val="clear" w:color="auto" w:fill="8DB3E2"/>
          </w:tcPr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lastRenderedPageBreak/>
              <w:t>提交方式：</w:t>
            </w:r>
            <w:r>
              <w:rPr>
                <w:rFonts w:hint="eastAsia"/>
              </w:rPr>
              <w:t>post</w:t>
            </w:r>
          </w:p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t>接口名称：</w:t>
            </w:r>
            <w:proofErr w:type="spellStart"/>
            <w:r w:rsidR="009C04D5">
              <w:rPr>
                <w:rFonts w:hint="eastAsia"/>
              </w:rPr>
              <w:t>submitOrder</w:t>
            </w:r>
            <w:proofErr w:type="spellEnd"/>
          </w:p>
          <w:p w:rsidR="00966D43" w:rsidRDefault="00966D43" w:rsidP="00400AB7">
            <w:pPr>
              <w:pStyle w:val="af4"/>
              <w:rPr>
                <w:rFonts w:hint="eastAsia"/>
              </w:rPr>
            </w:pPr>
            <w:r>
              <w:t>提交订单缴费</w:t>
            </w:r>
          </w:p>
        </w:tc>
      </w:tr>
      <w:tr w:rsidR="00966D43" w:rsidTr="00400AB7">
        <w:tc>
          <w:tcPr>
            <w:tcW w:w="1526" w:type="dxa"/>
            <w:shd w:val="clear" w:color="auto" w:fill="A6A6A6"/>
          </w:tcPr>
          <w:p w:rsidR="00966D43" w:rsidRDefault="00966D43" w:rsidP="00400AB7">
            <w:pPr>
              <w:pStyle w:val="af5"/>
            </w:pPr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  <w:shd w:val="clear" w:color="auto" w:fill="A6A6A6"/>
          </w:tcPr>
          <w:p w:rsidR="00966D43" w:rsidRDefault="00966D43" w:rsidP="00400AB7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  <w:tc>
          <w:tcPr>
            <w:tcW w:w="851" w:type="dxa"/>
            <w:shd w:val="clear" w:color="auto" w:fill="A6A6A6"/>
          </w:tcPr>
          <w:p w:rsidR="00966D43" w:rsidRDefault="00966D43" w:rsidP="00400AB7">
            <w:pPr>
              <w:pStyle w:val="af5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:rsidR="00966D43" w:rsidRDefault="00966D43" w:rsidP="00400AB7">
            <w:pPr>
              <w:pStyle w:val="af5"/>
            </w:pPr>
            <w:r>
              <w:rPr>
                <w:rFonts w:hint="eastAsia"/>
              </w:rPr>
              <w:t>必填</w:t>
            </w:r>
          </w:p>
        </w:tc>
        <w:tc>
          <w:tcPr>
            <w:tcW w:w="3260" w:type="dxa"/>
            <w:shd w:val="clear" w:color="auto" w:fill="A6A6A6"/>
          </w:tcPr>
          <w:p w:rsidR="00966D43" w:rsidRDefault="00966D43" w:rsidP="00400AB7">
            <w:pPr>
              <w:pStyle w:val="af5"/>
            </w:pPr>
            <w:r>
              <w:rPr>
                <w:rFonts w:hint="eastAsia"/>
              </w:rPr>
              <w:t>备注</w:t>
            </w:r>
          </w:p>
        </w:tc>
      </w:tr>
      <w:tr w:rsidR="00966D43" w:rsidTr="00400AB7">
        <w:tc>
          <w:tcPr>
            <w:tcW w:w="8897" w:type="dxa"/>
            <w:gridSpan w:val="5"/>
            <w:shd w:val="clear" w:color="auto" w:fill="A6A6A6"/>
          </w:tcPr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t>发送报文数据格式</w:t>
            </w:r>
          </w:p>
        </w:tc>
      </w:tr>
      <w:tr w:rsidR="00966D43" w:rsidTr="00400AB7">
        <w:tc>
          <w:tcPr>
            <w:tcW w:w="1526" w:type="dxa"/>
            <w:shd w:val="clear" w:color="auto" w:fill="auto"/>
          </w:tcPr>
          <w:p w:rsidR="00966D43" w:rsidRDefault="00966D43" w:rsidP="00400AB7">
            <w:pPr>
              <w:pStyle w:val="af4"/>
            </w:pPr>
            <w:proofErr w:type="spellStart"/>
            <w:r>
              <w:t>openId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966D43" w:rsidRDefault="00966D43" w:rsidP="00400AB7">
            <w:pPr>
              <w:pStyle w:val="af4"/>
            </w:pPr>
            <w:r>
              <w:t>用户唯一标识</w:t>
            </w:r>
          </w:p>
        </w:tc>
        <w:tc>
          <w:tcPr>
            <w:tcW w:w="851" w:type="dxa"/>
            <w:shd w:val="clear" w:color="auto" w:fill="auto"/>
          </w:tcPr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t>是</w:t>
            </w:r>
          </w:p>
        </w:tc>
        <w:tc>
          <w:tcPr>
            <w:tcW w:w="3260" w:type="dxa"/>
          </w:tcPr>
          <w:p w:rsidR="00966D43" w:rsidRDefault="00966D43" w:rsidP="00400AB7">
            <w:pPr>
              <w:pStyle w:val="af4"/>
            </w:pPr>
          </w:p>
        </w:tc>
      </w:tr>
      <w:tr w:rsidR="003F1203" w:rsidTr="00400AB7">
        <w:tc>
          <w:tcPr>
            <w:tcW w:w="1526" w:type="dxa"/>
            <w:shd w:val="clear" w:color="auto" w:fill="auto"/>
          </w:tcPr>
          <w:p w:rsidR="003F1203" w:rsidRDefault="003F1203" w:rsidP="00400AB7">
            <w:pPr>
              <w:pStyle w:val="af4"/>
            </w:pPr>
            <w:proofErr w:type="spellStart"/>
            <w:r>
              <w:t>orderAmt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3F1203" w:rsidRDefault="003F1203" w:rsidP="00400AB7">
            <w:pPr>
              <w:pStyle w:val="af4"/>
            </w:pPr>
            <w:r>
              <w:t>订单金额</w:t>
            </w:r>
          </w:p>
        </w:tc>
        <w:tc>
          <w:tcPr>
            <w:tcW w:w="851" w:type="dxa"/>
            <w:shd w:val="clear" w:color="auto" w:fill="auto"/>
          </w:tcPr>
          <w:p w:rsidR="003F1203" w:rsidRDefault="003F1203" w:rsidP="00400AB7">
            <w:pPr>
              <w:pStyle w:val="af4"/>
              <w:rPr>
                <w:rFonts w:hint="eastAsia"/>
              </w:rPr>
            </w:pPr>
            <w:proofErr w:type="spellStart"/>
            <w:r w:rsidRPr="00523AB2">
              <w:t>bigdecimal</w:t>
            </w:r>
            <w:proofErr w:type="spellEnd"/>
          </w:p>
        </w:tc>
        <w:tc>
          <w:tcPr>
            <w:tcW w:w="709" w:type="dxa"/>
          </w:tcPr>
          <w:p w:rsidR="003F1203" w:rsidRDefault="003F1203" w:rsidP="00400AB7">
            <w:pPr>
              <w:pStyle w:val="af4"/>
              <w:rPr>
                <w:rFonts w:hint="eastAsia"/>
              </w:rPr>
            </w:pPr>
            <w:r>
              <w:t>是</w:t>
            </w:r>
          </w:p>
        </w:tc>
        <w:tc>
          <w:tcPr>
            <w:tcW w:w="3260" w:type="dxa"/>
          </w:tcPr>
          <w:p w:rsidR="003F1203" w:rsidRDefault="003F1203" w:rsidP="00400AB7">
            <w:pPr>
              <w:pStyle w:val="af4"/>
            </w:pPr>
          </w:p>
        </w:tc>
      </w:tr>
      <w:tr w:rsidR="003F1203" w:rsidTr="00400AB7">
        <w:tc>
          <w:tcPr>
            <w:tcW w:w="1526" w:type="dxa"/>
            <w:shd w:val="clear" w:color="auto" w:fill="auto"/>
          </w:tcPr>
          <w:p w:rsidR="003F1203" w:rsidRDefault="003F1203" w:rsidP="00400AB7">
            <w:pPr>
              <w:pStyle w:val="af4"/>
            </w:pPr>
            <w:proofErr w:type="spellStart"/>
            <w:r>
              <w:t>payAccountN</w:t>
            </w:r>
            <w:r w:rsidRPr="003F1203">
              <w:t>o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3F1203" w:rsidRDefault="003F1203" w:rsidP="00400AB7">
            <w:pPr>
              <w:pStyle w:val="af4"/>
            </w:pPr>
            <w:r>
              <w:t>缴费单号</w:t>
            </w:r>
          </w:p>
        </w:tc>
        <w:tc>
          <w:tcPr>
            <w:tcW w:w="851" w:type="dxa"/>
            <w:shd w:val="clear" w:color="auto" w:fill="auto"/>
          </w:tcPr>
          <w:p w:rsidR="003F1203" w:rsidRPr="00523AB2" w:rsidRDefault="003F1203" w:rsidP="00400AB7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3F1203" w:rsidRDefault="003F1203" w:rsidP="00400AB7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3F1203" w:rsidRDefault="003F1203" w:rsidP="00400AB7">
            <w:pPr>
              <w:pStyle w:val="af4"/>
            </w:pPr>
          </w:p>
        </w:tc>
      </w:tr>
      <w:tr w:rsidR="00966D43" w:rsidTr="00400AB7">
        <w:tc>
          <w:tcPr>
            <w:tcW w:w="8897" w:type="dxa"/>
            <w:gridSpan w:val="5"/>
            <w:shd w:val="clear" w:color="auto" w:fill="A6A6A6"/>
          </w:tcPr>
          <w:p w:rsidR="00966D43" w:rsidRDefault="00966D43" w:rsidP="00400AB7">
            <w:pPr>
              <w:pStyle w:val="af4"/>
            </w:pPr>
            <w:r>
              <w:rPr>
                <w:rFonts w:hint="eastAsia"/>
              </w:rPr>
              <w:t>应答报文数据格式</w:t>
            </w:r>
          </w:p>
        </w:tc>
      </w:tr>
      <w:tr w:rsidR="00966D43" w:rsidTr="00400AB7">
        <w:tc>
          <w:tcPr>
            <w:tcW w:w="1526" w:type="dxa"/>
            <w:shd w:val="clear" w:color="auto" w:fill="auto"/>
          </w:tcPr>
          <w:p w:rsidR="00966D43" w:rsidRDefault="002D1E7A" w:rsidP="00400AB7">
            <w:pPr>
              <w:pStyle w:val="af4"/>
            </w:pPr>
            <w:proofErr w:type="spellStart"/>
            <w:r w:rsidRPr="002D1E7A">
              <w:t>token_id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966D43" w:rsidRDefault="002D1E7A" w:rsidP="00400AB7">
            <w:pPr>
              <w:pStyle w:val="af4"/>
              <w:rPr>
                <w:rFonts w:hint="eastAsia"/>
              </w:rPr>
            </w:pPr>
            <w:r>
              <w:t>支付</w:t>
            </w:r>
            <w:r>
              <w:t>token</w:t>
            </w:r>
          </w:p>
        </w:tc>
        <w:tc>
          <w:tcPr>
            <w:tcW w:w="851" w:type="dxa"/>
            <w:shd w:val="clear" w:color="auto" w:fill="auto"/>
          </w:tcPr>
          <w:p w:rsidR="00966D43" w:rsidRDefault="00966D43" w:rsidP="00400AB7">
            <w:pPr>
              <w:pStyle w:val="af4"/>
            </w:pPr>
            <w:r>
              <w:t>String</w:t>
            </w:r>
          </w:p>
        </w:tc>
        <w:tc>
          <w:tcPr>
            <w:tcW w:w="709" w:type="dxa"/>
          </w:tcPr>
          <w:p w:rsidR="00966D43" w:rsidRDefault="00966D43" w:rsidP="00400AB7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966D43" w:rsidRDefault="00966D43" w:rsidP="00400AB7">
            <w:pPr>
              <w:pStyle w:val="af4"/>
            </w:pPr>
          </w:p>
        </w:tc>
      </w:tr>
      <w:tr w:rsidR="00966D43" w:rsidTr="00400AB7">
        <w:tc>
          <w:tcPr>
            <w:tcW w:w="1526" w:type="dxa"/>
            <w:shd w:val="clear" w:color="auto" w:fill="auto"/>
          </w:tcPr>
          <w:p w:rsidR="00966D43" w:rsidRDefault="002D1E7A" w:rsidP="00400AB7">
            <w:pPr>
              <w:pStyle w:val="af4"/>
            </w:pPr>
            <w:proofErr w:type="spellStart"/>
            <w:r w:rsidRPr="002D1E7A">
              <w:t>sentStatus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966D43" w:rsidRDefault="00966D43" w:rsidP="00400AB7">
            <w:pPr>
              <w:pStyle w:val="af4"/>
            </w:pPr>
          </w:p>
        </w:tc>
        <w:tc>
          <w:tcPr>
            <w:tcW w:w="851" w:type="dxa"/>
            <w:shd w:val="clear" w:color="auto" w:fill="auto"/>
          </w:tcPr>
          <w:p w:rsidR="00966D43" w:rsidRDefault="003C34C6" w:rsidP="00400AB7">
            <w:pPr>
              <w:pStyle w:val="af4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66D43" w:rsidRDefault="00966D43" w:rsidP="00400AB7">
            <w:pPr>
              <w:pStyle w:val="af4"/>
            </w:pPr>
            <w:r>
              <w:t>是</w:t>
            </w:r>
          </w:p>
        </w:tc>
        <w:tc>
          <w:tcPr>
            <w:tcW w:w="3260" w:type="dxa"/>
          </w:tcPr>
          <w:p w:rsidR="00966D43" w:rsidRDefault="00966D43" w:rsidP="00400AB7">
            <w:pPr>
              <w:pStyle w:val="af4"/>
            </w:pPr>
          </w:p>
        </w:tc>
      </w:tr>
    </w:tbl>
    <w:p w:rsidR="00966D43" w:rsidRPr="00966D43" w:rsidRDefault="00966D43" w:rsidP="00966D43">
      <w:pPr>
        <w:rPr>
          <w:rFonts w:hint="eastAsia"/>
        </w:rPr>
      </w:pPr>
      <w:bookmarkStart w:id="0" w:name="_GoBack"/>
      <w:bookmarkEnd w:id="0"/>
    </w:p>
    <w:p w:rsidR="003D1E5B" w:rsidRDefault="003D1E5B" w:rsidP="003D1E5B">
      <w:pPr>
        <w:pStyle w:val="20"/>
      </w:pPr>
      <w:r>
        <w:rPr>
          <w:rFonts w:hint="eastAsia"/>
        </w:rPr>
        <w:t>应答码定义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371"/>
      </w:tblGrid>
      <w:tr w:rsidR="003D1E5B" w:rsidTr="00D73574">
        <w:tc>
          <w:tcPr>
            <w:tcW w:w="1526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应答码</w:t>
            </w:r>
          </w:p>
        </w:tc>
        <w:tc>
          <w:tcPr>
            <w:tcW w:w="7371" w:type="dxa"/>
            <w:shd w:val="clear" w:color="auto" w:fill="A6A6A6"/>
          </w:tcPr>
          <w:p w:rsidR="003D1E5B" w:rsidRDefault="003D1E5B" w:rsidP="00D73574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D72D49" w:rsidP="00D73574">
            <w:pPr>
              <w:pStyle w:val="af4"/>
            </w:pPr>
            <w:r>
              <w:t>1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成功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D72D49" w:rsidP="00D73574">
            <w:pPr>
              <w:pStyle w:val="af4"/>
            </w:pPr>
            <w:r>
              <w:t>0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失败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AE7309" w:rsidP="00D73574">
            <w:pPr>
              <w:pStyle w:val="af4"/>
            </w:pPr>
            <w:r>
              <w:t>1002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缺少参数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96637B" w:rsidP="00D73574">
            <w:pPr>
              <w:pStyle w:val="af4"/>
            </w:pPr>
            <w:r>
              <w:rPr>
                <w:rFonts w:hint="eastAsia"/>
              </w:rPr>
              <w:t>1003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用户不存在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3001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签名错误</w:t>
            </w:r>
          </w:p>
        </w:tc>
      </w:tr>
      <w:tr w:rsidR="003D1E5B" w:rsidTr="00D73574">
        <w:tc>
          <w:tcPr>
            <w:tcW w:w="1526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9001</w:t>
            </w:r>
          </w:p>
        </w:tc>
        <w:tc>
          <w:tcPr>
            <w:tcW w:w="7371" w:type="dxa"/>
            <w:shd w:val="clear" w:color="auto" w:fill="auto"/>
          </w:tcPr>
          <w:p w:rsidR="003D1E5B" w:rsidRDefault="003D1E5B" w:rsidP="00D73574">
            <w:pPr>
              <w:pStyle w:val="af4"/>
            </w:pPr>
            <w:r>
              <w:rPr>
                <w:rFonts w:hint="eastAsia"/>
              </w:rPr>
              <w:t>系统繁忙</w:t>
            </w:r>
          </w:p>
        </w:tc>
      </w:tr>
    </w:tbl>
    <w:p w:rsidR="003D1E5B" w:rsidRDefault="003D1E5B" w:rsidP="003D1E5B">
      <w:pPr>
        <w:pStyle w:val="a3"/>
      </w:pPr>
    </w:p>
    <w:p w:rsidR="003D1E5B" w:rsidRPr="00254A45" w:rsidRDefault="003D1E5B" w:rsidP="003D1E5B">
      <w:pPr>
        <w:pStyle w:val="a3"/>
      </w:pPr>
    </w:p>
    <w:p w:rsidR="00254A45" w:rsidRPr="003D1E5B" w:rsidRDefault="00254A45" w:rsidP="003D1E5B"/>
    <w:sectPr w:rsidR="00254A45" w:rsidRPr="003D1E5B" w:rsidSect="006A69DA">
      <w:headerReference w:type="default" r:id="rId11"/>
      <w:footerReference w:type="default" r:id="rId12"/>
      <w:pgSz w:w="11906" w:h="16838" w:code="9"/>
      <w:pgMar w:top="1440" w:right="1440" w:bottom="1440" w:left="1440" w:header="851" w:footer="992" w:gutter="35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B3F" w:rsidRDefault="009B6B3F">
      <w:r>
        <w:separator/>
      </w:r>
    </w:p>
  </w:endnote>
  <w:endnote w:type="continuationSeparator" w:id="0">
    <w:p w:rsidR="009B6B3F" w:rsidRDefault="009B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74" w:rsidRDefault="00D73574" w:rsidP="00F85793">
    <w:pPr>
      <w:pStyle w:val="af9"/>
      <w:framePr w:wrap="around" w:vAnchor="text" w:hAnchor="page" w:x="1419" w:y="37"/>
      <w:pBdr>
        <w:top w:val="none" w:sz="0" w:space="0" w:color="auto"/>
      </w:pBdr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EA2E68">
      <w:rPr>
        <w:rStyle w:val="afa"/>
        <w:noProof/>
      </w:rPr>
      <w:t>4</w:t>
    </w:r>
    <w:r>
      <w:rPr>
        <w:rStyle w:val="afa"/>
      </w:rPr>
      <w:fldChar w:fldCharType="end"/>
    </w:r>
  </w:p>
  <w:p w:rsidR="00D73574" w:rsidRDefault="00D73574" w:rsidP="00920226">
    <w:pPr>
      <w:pStyle w:val="af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74" w:rsidRDefault="00D73574" w:rsidP="00EF278F">
    <w:pPr>
      <w:pStyle w:val="af9"/>
      <w:framePr w:wrap="around" w:vAnchor="text" w:hAnchor="margin" w:xAlign="right" w:y="1"/>
      <w:pBdr>
        <w:top w:val="none" w:sz="0" w:space="0" w:color="auto"/>
      </w:pBdr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EA2E68">
      <w:rPr>
        <w:rStyle w:val="afa"/>
        <w:noProof/>
      </w:rPr>
      <w:t>1</w:t>
    </w:r>
    <w:r>
      <w:rPr>
        <w:rStyle w:val="afa"/>
      </w:rPr>
      <w:fldChar w:fldCharType="end"/>
    </w:r>
  </w:p>
  <w:p w:rsidR="00D73574" w:rsidRDefault="00D73574" w:rsidP="004256D3">
    <w:pPr>
      <w:pStyle w:val="af9"/>
      <w:tabs>
        <w:tab w:val="clear" w:pos="8306"/>
        <w:tab w:val="right" w:pos="8647"/>
      </w:tabs>
      <w:ind w:right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74" w:rsidRDefault="00D73574" w:rsidP="00EF278F">
    <w:pPr>
      <w:pStyle w:val="af9"/>
      <w:framePr w:wrap="around" w:vAnchor="text" w:hAnchor="margin" w:xAlign="right" w:y="1"/>
      <w:pBdr>
        <w:top w:val="none" w:sz="0" w:space="0" w:color="auto"/>
      </w:pBdr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EA2E68">
      <w:rPr>
        <w:rStyle w:val="afa"/>
        <w:noProof/>
      </w:rPr>
      <w:t>5</w:t>
    </w:r>
    <w:r>
      <w:rPr>
        <w:rStyle w:val="afa"/>
      </w:rPr>
      <w:fldChar w:fldCharType="end"/>
    </w:r>
  </w:p>
  <w:p w:rsidR="00D73574" w:rsidRDefault="00D73574" w:rsidP="004256D3">
    <w:pPr>
      <w:pStyle w:val="af9"/>
      <w:tabs>
        <w:tab w:val="clear" w:pos="8306"/>
        <w:tab w:val="right" w:pos="8647"/>
      </w:tabs>
      <w:ind w:right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B3F" w:rsidRDefault="009B6B3F">
      <w:r>
        <w:separator/>
      </w:r>
    </w:p>
  </w:footnote>
  <w:footnote w:type="continuationSeparator" w:id="0">
    <w:p w:rsidR="009B6B3F" w:rsidRDefault="009B6B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74" w:rsidRDefault="00D73574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74" w:rsidRDefault="00D73574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0776"/>
    <w:multiLevelType w:val="hybridMultilevel"/>
    <w:tmpl w:val="352887D4"/>
    <w:lvl w:ilvl="0" w:tplc="6AB40856">
      <w:start w:val="1"/>
      <w:numFmt w:val="bullet"/>
      <w:pStyle w:val="2"/>
      <w:lvlText w:val="●"/>
      <w:lvlJc w:val="left"/>
      <w:pPr>
        <w:tabs>
          <w:tab w:val="num" w:pos="1395"/>
        </w:tabs>
        <w:ind w:left="1395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0912D03"/>
    <w:multiLevelType w:val="hybridMultilevel"/>
    <w:tmpl w:val="D7C4F290"/>
    <w:lvl w:ilvl="0" w:tplc="A92A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6F85311"/>
    <w:multiLevelType w:val="hybridMultilevel"/>
    <w:tmpl w:val="DC820214"/>
    <w:lvl w:ilvl="0" w:tplc="33EC2C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B647255"/>
    <w:multiLevelType w:val="multilevel"/>
    <w:tmpl w:val="E88CF49C"/>
    <w:lvl w:ilvl="0">
      <w:start w:val="1"/>
      <w:numFmt w:val="chineseCountingThousand"/>
      <w:pStyle w:val="1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0"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pStyle w:val="4"/>
      <w:lvlText w:val="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992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4">
    <w:nsid w:val="2C711941"/>
    <w:multiLevelType w:val="multilevel"/>
    <w:tmpl w:val="442EE84C"/>
    <w:lvl w:ilvl="0">
      <w:start w:val="1"/>
      <w:numFmt w:val="none"/>
      <w:pStyle w:val="a"/>
      <w:lvlText w:val="%1●"/>
      <w:lvlJc w:val="left"/>
      <w:pPr>
        <w:tabs>
          <w:tab w:val="num" w:pos="907"/>
        </w:tabs>
        <w:ind w:left="907" w:hanging="340"/>
      </w:pPr>
      <w:rPr>
        <w:rFonts w:ascii="Times New Roman" w:eastAsia="宋体" w:hAnsi="Times New Roman" w:hint="default"/>
      </w:rPr>
    </w:lvl>
    <w:lvl w:ilvl="1">
      <w:start w:val="1"/>
      <w:numFmt w:val="none"/>
      <w:lvlRestart w:val="0"/>
      <w:lvlText w:val="%1▪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5">
    <w:nsid w:val="2D7528E6"/>
    <w:multiLevelType w:val="multilevel"/>
    <w:tmpl w:val="EC169928"/>
    <w:lvl w:ilvl="0">
      <w:start w:val="3"/>
      <w:numFmt w:val="chineseCountingThousand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2.%3"/>
      <w:lvlJc w:val="left"/>
      <w:pPr>
        <w:tabs>
          <w:tab w:val="num" w:pos="563"/>
        </w:tabs>
        <w:ind w:left="563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2.%3.%4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tabs>
          <w:tab w:val="num" w:pos="704"/>
        </w:tabs>
        <w:ind w:left="704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6">
    <w:nsid w:val="38821206"/>
    <w:multiLevelType w:val="hybridMultilevel"/>
    <w:tmpl w:val="C2C485D0"/>
    <w:lvl w:ilvl="0" w:tplc="A3FC986A">
      <w:start w:val="1"/>
      <w:numFmt w:val="decimal"/>
      <w:pStyle w:val="21"/>
      <w:lvlText w:val="%1)"/>
      <w:lvlJc w:val="left"/>
      <w:pPr>
        <w:tabs>
          <w:tab w:val="num" w:pos="1304"/>
        </w:tabs>
        <w:ind w:left="1304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1AA4C0A"/>
    <w:multiLevelType w:val="hybridMultilevel"/>
    <w:tmpl w:val="F1A84296"/>
    <w:lvl w:ilvl="0" w:tplc="C150C9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3DD2F30"/>
    <w:multiLevelType w:val="multilevel"/>
    <w:tmpl w:val="88BAAC62"/>
    <w:lvl w:ilvl="0">
      <w:start w:val="3"/>
      <w:numFmt w:val="chineseCountingThousand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2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2.%3"/>
      <w:lvlJc w:val="left"/>
      <w:pPr>
        <w:tabs>
          <w:tab w:val="num" w:pos="563"/>
        </w:tabs>
        <w:ind w:left="563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2.%3.%4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tabs>
          <w:tab w:val="num" w:pos="704"/>
        </w:tabs>
        <w:ind w:left="704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9">
    <w:nsid w:val="4E597D9E"/>
    <w:multiLevelType w:val="hybridMultilevel"/>
    <w:tmpl w:val="2B9A00F2"/>
    <w:lvl w:ilvl="0" w:tplc="C18A3F50">
      <w:start w:val="1"/>
      <w:numFmt w:val="decimal"/>
      <w:pStyle w:val="a0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2552AE"/>
    <w:multiLevelType w:val="hybridMultilevel"/>
    <w:tmpl w:val="995AA690"/>
    <w:lvl w:ilvl="0" w:tplc="810C0A7E">
      <w:start w:val="1"/>
      <w:numFmt w:val="bullet"/>
      <w:pStyle w:val="a1"/>
      <w:lvlText w:val=""/>
      <w:lvlJc w:val="left"/>
      <w:pPr>
        <w:tabs>
          <w:tab w:val="num" w:pos="941"/>
        </w:tabs>
        <w:ind w:left="941" w:hanging="3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694356"/>
    <w:multiLevelType w:val="multilevel"/>
    <w:tmpl w:val="EA8C7E6E"/>
    <w:lvl w:ilvl="0">
      <w:start w:val="1"/>
      <w:numFmt w:val="chineseCountingThousand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2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2.%3"/>
      <w:lvlJc w:val="left"/>
      <w:pPr>
        <w:tabs>
          <w:tab w:val="num" w:pos="563"/>
        </w:tabs>
        <w:ind w:left="563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2.%3.%4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tabs>
          <w:tab w:val="num" w:pos="704"/>
        </w:tabs>
        <w:ind w:left="704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.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12">
    <w:nsid w:val="651935E8"/>
    <w:multiLevelType w:val="hybridMultilevel"/>
    <w:tmpl w:val="F81869DE"/>
    <w:lvl w:ilvl="0" w:tplc="FB7696BC">
      <w:start w:val="1"/>
      <w:numFmt w:val="bullet"/>
      <w:pStyle w:val="30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5A9619E"/>
    <w:multiLevelType w:val="multilevel"/>
    <w:tmpl w:val="18D29C68"/>
    <w:lvl w:ilvl="0">
      <w:start w:val="3"/>
      <w:numFmt w:val="chineseCountingThousand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2.%3"/>
      <w:lvlJc w:val="left"/>
      <w:pPr>
        <w:tabs>
          <w:tab w:val="num" w:pos="563"/>
        </w:tabs>
        <w:ind w:left="563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2.%3.%4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tabs>
          <w:tab w:val="num" w:pos="704"/>
        </w:tabs>
        <w:ind w:left="704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.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14">
    <w:nsid w:val="68D4483C"/>
    <w:multiLevelType w:val="multilevel"/>
    <w:tmpl w:val="6AE8E83E"/>
    <w:lvl w:ilvl="0">
      <w:start w:val="1"/>
      <w:numFmt w:val="chineseCountingThousand"/>
      <w:lvlText w:val="第%1篇"/>
      <w:lvlJc w:val="left"/>
      <w:pPr>
        <w:tabs>
          <w:tab w:val="num" w:pos="312"/>
        </w:tabs>
        <w:ind w:left="312" w:hanging="312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lvlText w:val="%2.%3"/>
      <w:lvlJc w:val="left"/>
      <w:pPr>
        <w:tabs>
          <w:tab w:val="num" w:pos="563"/>
        </w:tabs>
        <w:ind w:left="563" w:hanging="851"/>
      </w:pPr>
      <w:rPr>
        <w:rFonts w:ascii="Arial" w:eastAsia="黑体" w:hAnsi="Arial" w:hint="default"/>
        <w:b/>
        <w:i w:val="0"/>
        <w:sz w:val="30"/>
      </w:rPr>
    </w:lvl>
    <w:lvl w:ilvl="3">
      <w:start w:val="1"/>
      <w:numFmt w:val="decimal"/>
      <w:lvlText w:val="%2.%3.%4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tabs>
          <w:tab w:val="num" w:pos="704"/>
        </w:tabs>
        <w:ind w:left="704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846"/>
        </w:tabs>
        <w:ind w:left="846" w:hanging="1134"/>
      </w:pPr>
      <w:rPr>
        <w:rFonts w:ascii="Arial" w:eastAsia="黑体" w:hAnsi="Arial" w:hint="default"/>
        <w:sz w:val="24"/>
      </w:rPr>
    </w:lvl>
    <w:lvl w:ilvl="6">
      <w:start w:val="1"/>
      <w:numFmt w:val="decimal"/>
      <w:lvlText w:val="%2.%3.%4.%5.%6.%7"/>
      <w:lvlJc w:val="left"/>
      <w:pPr>
        <w:tabs>
          <w:tab w:val="num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1271"/>
        </w:tabs>
        <w:ind w:left="1271" w:hanging="1559"/>
      </w:pPr>
      <w:rPr>
        <w:rFonts w:hint="eastAsia"/>
      </w:rPr>
    </w:lvl>
  </w:abstractNum>
  <w:abstractNum w:abstractNumId="15">
    <w:nsid w:val="74010B93"/>
    <w:multiLevelType w:val="hybridMultilevel"/>
    <w:tmpl w:val="ECCA99F2"/>
    <w:lvl w:ilvl="0" w:tplc="0AF6E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68B7E22"/>
    <w:multiLevelType w:val="hybridMultilevel"/>
    <w:tmpl w:val="918E97AC"/>
    <w:lvl w:ilvl="0" w:tplc="4438708E">
      <w:start w:val="1"/>
      <w:numFmt w:val="decimal"/>
      <w:lvlText w:val="%1."/>
      <w:lvlJc w:val="left"/>
      <w:pPr>
        <w:ind w:left="150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0"/>
  </w:num>
  <w:num w:numId="7">
    <w:abstractNumId w:val="12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3"/>
  </w:num>
  <w:num w:numId="14">
    <w:abstractNumId w:val="3"/>
  </w:num>
  <w:num w:numId="15">
    <w:abstractNumId w:val="14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4"/>
  </w:num>
  <w:num w:numId="48">
    <w:abstractNumId w:val="3"/>
  </w:num>
  <w:num w:numId="49">
    <w:abstractNumId w:val="4"/>
  </w:num>
  <w:num w:numId="50">
    <w:abstractNumId w:val="3"/>
  </w:num>
  <w:num w:numId="51">
    <w:abstractNumId w:val="7"/>
  </w:num>
  <w:num w:numId="52">
    <w:abstractNumId w:val="3"/>
  </w:num>
  <w:num w:numId="53">
    <w:abstractNumId w:val="16"/>
  </w:num>
  <w:num w:numId="54">
    <w:abstractNumId w:val="2"/>
  </w:num>
  <w:num w:numId="55">
    <w:abstractNumId w:val="3"/>
  </w:num>
  <w:num w:numId="56">
    <w:abstractNumId w:val="1"/>
  </w:num>
  <w:num w:numId="57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7D"/>
    <w:rsid w:val="00000629"/>
    <w:rsid w:val="00002391"/>
    <w:rsid w:val="00003374"/>
    <w:rsid w:val="00003D83"/>
    <w:rsid w:val="000041E1"/>
    <w:rsid w:val="00004356"/>
    <w:rsid w:val="00005310"/>
    <w:rsid w:val="00005A46"/>
    <w:rsid w:val="0000782F"/>
    <w:rsid w:val="00010F41"/>
    <w:rsid w:val="00012184"/>
    <w:rsid w:val="00013289"/>
    <w:rsid w:val="00016F77"/>
    <w:rsid w:val="00021CBB"/>
    <w:rsid w:val="000221AD"/>
    <w:rsid w:val="000225A5"/>
    <w:rsid w:val="000225AF"/>
    <w:rsid w:val="00022E56"/>
    <w:rsid w:val="000234A5"/>
    <w:rsid w:val="00026C91"/>
    <w:rsid w:val="00026FC0"/>
    <w:rsid w:val="00027896"/>
    <w:rsid w:val="00027EBA"/>
    <w:rsid w:val="00031554"/>
    <w:rsid w:val="00031C57"/>
    <w:rsid w:val="000333D3"/>
    <w:rsid w:val="00035726"/>
    <w:rsid w:val="0003603E"/>
    <w:rsid w:val="0003604E"/>
    <w:rsid w:val="00040B15"/>
    <w:rsid w:val="0004100C"/>
    <w:rsid w:val="00041C95"/>
    <w:rsid w:val="00041CA3"/>
    <w:rsid w:val="000422B3"/>
    <w:rsid w:val="000456B3"/>
    <w:rsid w:val="00047414"/>
    <w:rsid w:val="000534A4"/>
    <w:rsid w:val="00053A61"/>
    <w:rsid w:val="00054619"/>
    <w:rsid w:val="00055955"/>
    <w:rsid w:val="00055990"/>
    <w:rsid w:val="0006174C"/>
    <w:rsid w:val="000623E6"/>
    <w:rsid w:val="000645C2"/>
    <w:rsid w:val="00065D68"/>
    <w:rsid w:val="00066510"/>
    <w:rsid w:val="00072166"/>
    <w:rsid w:val="00072ACC"/>
    <w:rsid w:val="00072B0A"/>
    <w:rsid w:val="00072E98"/>
    <w:rsid w:val="00073E6C"/>
    <w:rsid w:val="00075268"/>
    <w:rsid w:val="000753A6"/>
    <w:rsid w:val="00076E98"/>
    <w:rsid w:val="00080CE0"/>
    <w:rsid w:val="00080DAC"/>
    <w:rsid w:val="000811A1"/>
    <w:rsid w:val="000828D4"/>
    <w:rsid w:val="00083696"/>
    <w:rsid w:val="000839E4"/>
    <w:rsid w:val="00086BF8"/>
    <w:rsid w:val="00086EFE"/>
    <w:rsid w:val="00087F9F"/>
    <w:rsid w:val="000910EB"/>
    <w:rsid w:val="0009140F"/>
    <w:rsid w:val="0009264D"/>
    <w:rsid w:val="00094587"/>
    <w:rsid w:val="00095685"/>
    <w:rsid w:val="00096AAE"/>
    <w:rsid w:val="00096CBC"/>
    <w:rsid w:val="00097840"/>
    <w:rsid w:val="000A1DF5"/>
    <w:rsid w:val="000A403C"/>
    <w:rsid w:val="000A435B"/>
    <w:rsid w:val="000A6C73"/>
    <w:rsid w:val="000A7C39"/>
    <w:rsid w:val="000B004B"/>
    <w:rsid w:val="000B15DD"/>
    <w:rsid w:val="000B1FFA"/>
    <w:rsid w:val="000B2843"/>
    <w:rsid w:val="000B3A3B"/>
    <w:rsid w:val="000B3FFD"/>
    <w:rsid w:val="000B4D1F"/>
    <w:rsid w:val="000B64FA"/>
    <w:rsid w:val="000B69E5"/>
    <w:rsid w:val="000B72B1"/>
    <w:rsid w:val="000C0404"/>
    <w:rsid w:val="000C0E14"/>
    <w:rsid w:val="000C0EE9"/>
    <w:rsid w:val="000C17A6"/>
    <w:rsid w:val="000C24A1"/>
    <w:rsid w:val="000C32D7"/>
    <w:rsid w:val="000C6CCE"/>
    <w:rsid w:val="000C6F85"/>
    <w:rsid w:val="000C797A"/>
    <w:rsid w:val="000D0FE7"/>
    <w:rsid w:val="000D3204"/>
    <w:rsid w:val="000D3AD4"/>
    <w:rsid w:val="000D63FF"/>
    <w:rsid w:val="000D7715"/>
    <w:rsid w:val="000D7BA4"/>
    <w:rsid w:val="000E0BEA"/>
    <w:rsid w:val="000E22EA"/>
    <w:rsid w:val="000E2B71"/>
    <w:rsid w:val="000E7229"/>
    <w:rsid w:val="000E7BF0"/>
    <w:rsid w:val="000F3805"/>
    <w:rsid w:val="000F56E7"/>
    <w:rsid w:val="000F59A2"/>
    <w:rsid w:val="000F668A"/>
    <w:rsid w:val="000F68EB"/>
    <w:rsid w:val="000F7B4E"/>
    <w:rsid w:val="00102495"/>
    <w:rsid w:val="00103419"/>
    <w:rsid w:val="00103F23"/>
    <w:rsid w:val="00104B4E"/>
    <w:rsid w:val="00104DE2"/>
    <w:rsid w:val="00104F76"/>
    <w:rsid w:val="00106189"/>
    <w:rsid w:val="00107E75"/>
    <w:rsid w:val="0011032A"/>
    <w:rsid w:val="00110919"/>
    <w:rsid w:val="00111EFC"/>
    <w:rsid w:val="001123E1"/>
    <w:rsid w:val="00112501"/>
    <w:rsid w:val="001127A6"/>
    <w:rsid w:val="00114812"/>
    <w:rsid w:val="0011730B"/>
    <w:rsid w:val="0012059E"/>
    <w:rsid w:val="0012168C"/>
    <w:rsid w:val="00122BBF"/>
    <w:rsid w:val="00123FCE"/>
    <w:rsid w:val="0012426F"/>
    <w:rsid w:val="00124FCC"/>
    <w:rsid w:val="00125D06"/>
    <w:rsid w:val="00125E83"/>
    <w:rsid w:val="00127295"/>
    <w:rsid w:val="0013453E"/>
    <w:rsid w:val="00134599"/>
    <w:rsid w:val="00134AEC"/>
    <w:rsid w:val="0013561E"/>
    <w:rsid w:val="00135705"/>
    <w:rsid w:val="00135C91"/>
    <w:rsid w:val="00136202"/>
    <w:rsid w:val="0014000C"/>
    <w:rsid w:val="0014192D"/>
    <w:rsid w:val="0014246A"/>
    <w:rsid w:val="001428A4"/>
    <w:rsid w:val="00145F6A"/>
    <w:rsid w:val="00146770"/>
    <w:rsid w:val="0014776D"/>
    <w:rsid w:val="001518EF"/>
    <w:rsid w:val="00151D5D"/>
    <w:rsid w:val="001522DD"/>
    <w:rsid w:val="00153C84"/>
    <w:rsid w:val="00157A23"/>
    <w:rsid w:val="00160397"/>
    <w:rsid w:val="00160A0E"/>
    <w:rsid w:val="0016130B"/>
    <w:rsid w:val="0016156B"/>
    <w:rsid w:val="0016262A"/>
    <w:rsid w:val="00162962"/>
    <w:rsid w:val="0016350B"/>
    <w:rsid w:val="001645A8"/>
    <w:rsid w:val="00164B8C"/>
    <w:rsid w:val="00165BD6"/>
    <w:rsid w:val="00166B36"/>
    <w:rsid w:val="00166CCD"/>
    <w:rsid w:val="00166DE1"/>
    <w:rsid w:val="00170FE9"/>
    <w:rsid w:val="00172268"/>
    <w:rsid w:val="00174982"/>
    <w:rsid w:val="001762B6"/>
    <w:rsid w:val="00176671"/>
    <w:rsid w:val="00180EC3"/>
    <w:rsid w:val="00181260"/>
    <w:rsid w:val="001826A6"/>
    <w:rsid w:val="00182BC5"/>
    <w:rsid w:val="0018599C"/>
    <w:rsid w:val="00186C22"/>
    <w:rsid w:val="00186FBA"/>
    <w:rsid w:val="0018741E"/>
    <w:rsid w:val="00190119"/>
    <w:rsid w:val="0019113F"/>
    <w:rsid w:val="00192C0B"/>
    <w:rsid w:val="00194291"/>
    <w:rsid w:val="00195484"/>
    <w:rsid w:val="001A00E5"/>
    <w:rsid w:val="001A1BB1"/>
    <w:rsid w:val="001A2D1D"/>
    <w:rsid w:val="001A36BB"/>
    <w:rsid w:val="001A52C0"/>
    <w:rsid w:val="001A62FB"/>
    <w:rsid w:val="001A7054"/>
    <w:rsid w:val="001B1FBA"/>
    <w:rsid w:val="001B2637"/>
    <w:rsid w:val="001B2CB7"/>
    <w:rsid w:val="001B4DDF"/>
    <w:rsid w:val="001B7698"/>
    <w:rsid w:val="001B7E3A"/>
    <w:rsid w:val="001C00CE"/>
    <w:rsid w:val="001C0CE3"/>
    <w:rsid w:val="001C23E2"/>
    <w:rsid w:val="001C290B"/>
    <w:rsid w:val="001C5544"/>
    <w:rsid w:val="001C70E0"/>
    <w:rsid w:val="001D03C4"/>
    <w:rsid w:val="001D0DA5"/>
    <w:rsid w:val="001D11C0"/>
    <w:rsid w:val="001D2455"/>
    <w:rsid w:val="001D363E"/>
    <w:rsid w:val="001D3846"/>
    <w:rsid w:val="001D4C28"/>
    <w:rsid w:val="001D4CF0"/>
    <w:rsid w:val="001D5C73"/>
    <w:rsid w:val="001D714B"/>
    <w:rsid w:val="001E058C"/>
    <w:rsid w:val="001E0856"/>
    <w:rsid w:val="001E0E74"/>
    <w:rsid w:val="001E27FD"/>
    <w:rsid w:val="001E2CD0"/>
    <w:rsid w:val="001E3230"/>
    <w:rsid w:val="001E44D3"/>
    <w:rsid w:val="001E5D2B"/>
    <w:rsid w:val="001E620F"/>
    <w:rsid w:val="001E7814"/>
    <w:rsid w:val="001E79EA"/>
    <w:rsid w:val="001E7B0A"/>
    <w:rsid w:val="001F03A0"/>
    <w:rsid w:val="001F0AFD"/>
    <w:rsid w:val="001F14C2"/>
    <w:rsid w:val="001F54E8"/>
    <w:rsid w:val="001F642E"/>
    <w:rsid w:val="00200ACC"/>
    <w:rsid w:val="00200F51"/>
    <w:rsid w:val="00201056"/>
    <w:rsid w:val="00201218"/>
    <w:rsid w:val="002025D5"/>
    <w:rsid w:val="00204AB0"/>
    <w:rsid w:val="002060F8"/>
    <w:rsid w:val="002066CD"/>
    <w:rsid w:val="00206A11"/>
    <w:rsid w:val="00207C71"/>
    <w:rsid w:val="00211198"/>
    <w:rsid w:val="002112B2"/>
    <w:rsid w:val="00212AE9"/>
    <w:rsid w:val="002159EB"/>
    <w:rsid w:val="00221A3D"/>
    <w:rsid w:val="00222384"/>
    <w:rsid w:val="002225D7"/>
    <w:rsid w:val="00222AEB"/>
    <w:rsid w:val="00224ECB"/>
    <w:rsid w:val="00225491"/>
    <w:rsid w:val="00225BB7"/>
    <w:rsid w:val="0022695D"/>
    <w:rsid w:val="0022734E"/>
    <w:rsid w:val="00227EB1"/>
    <w:rsid w:val="0023178E"/>
    <w:rsid w:val="002371AD"/>
    <w:rsid w:val="00237F61"/>
    <w:rsid w:val="00240AE1"/>
    <w:rsid w:val="00244125"/>
    <w:rsid w:val="002514FE"/>
    <w:rsid w:val="00251786"/>
    <w:rsid w:val="002545F1"/>
    <w:rsid w:val="00254A45"/>
    <w:rsid w:val="00257024"/>
    <w:rsid w:val="00257221"/>
    <w:rsid w:val="0025727D"/>
    <w:rsid w:val="00257E05"/>
    <w:rsid w:val="00265DAB"/>
    <w:rsid w:val="002668FA"/>
    <w:rsid w:val="00266EC6"/>
    <w:rsid w:val="00267656"/>
    <w:rsid w:val="00272FE4"/>
    <w:rsid w:val="002734E6"/>
    <w:rsid w:val="00273F94"/>
    <w:rsid w:val="0027510A"/>
    <w:rsid w:val="00275306"/>
    <w:rsid w:val="00275372"/>
    <w:rsid w:val="00275F06"/>
    <w:rsid w:val="002773D7"/>
    <w:rsid w:val="00277B50"/>
    <w:rsid w:val="00277F62"/>
    <w:rsid w:val="00280ABD"/>
    <w:rsid w:val="00280D50"/>
    <w:rsid w:val="00280F9A"/>
    <w:rsid w:val="00282571"/>
    <w:rsid w:val="00282CD4"/>
    <w:rsid w:val="00282D3E"/>
    <w:rsid w:val="0028518B"/>
    <w:rsid w:val="00285364"/>
    <w:rsid w:val="00285B14"/>
    <w:rsid w:val="0028694A"/>
    <w:rsid w:val="00287101"/>
    <w:rsid w:val="00290070"/>
    <w:rsid w:val="00293221"/>
    <w:rsid w:val="00293B64"/>
    <w:rsid w:val="00294B0B"/>
    <w:rsid w:val="0029675E"/>
    <w:rsid w:val="00296FF4"/>
    <w:rsid w:val="00297865"/>
    <w:rsid w:val="002A0EDE"/>
    <w:rsid w:val="002A14A2"/>
    <w:rsid w:val="002A3386"/>
    <w:rsid w:val="002A43E7"/>
    <w:rsid w:val="002A5791"/>
    <w:rsid w:val="002A5EC5"/>
    <w:rsid w:val="002A664B"/>
    <w:rsid w:val="002A67D8"/>
    <w:rsid w:val="002A758B"/>
    <w:rsid w:val="002A78BC"/>
    <w:rsid w:val="002A7B1E"/>
    <w:rsid w:val="002B009F"/>
    <w:rsid w:val="002B0188"/>
    <w:rsid w:val="002B03AB"/>
    <w:rsid w:val="002B065F"/>
    <w:rsid w:val="002B0EDA"/>
    <w:rsid w:val="002B17E9"/>
    <w:rsid w:val="002B1E8A"/>
    <w:rsid w:val="002B2815"/>
    <w:rsid w:val="002B2F6B"/>
    <w:rsid w:val="002B3664"/>
    <w:rsid w:val="002B4838"/>
    <w:rsid w:val="002B4A44"/>
    <w:rsid w:val="002B6DC6"/>
    <w:rsid w:val="002B6F11"/>
    <w:rsid w:val="002C0E80"/>
    <w:rsid w:val="002C5ECC"/>
    <w:rsid w:val="002C635A"/>
    <w:rsid w:val="002C6A52"/>
    <w:rsid w:val="002D0931"/>
    <w:rsid w:val="002D0984"/>
    <w:rsid w:val="002D0AD3"/>
    <w:rsid w:val="002D1B0D"/>
    <w:rsid w:val="002D1E7A"/>
    <w:rsid w:val="002D668D"/>
    <w:rsid w:val="002D7588"/>
    <w:rsid w:val="002D79BD"/>
    <w:rsid w:val="002E0750"/>
    <w:rsid w:val="002E23DE"/>
    <w:rsid w:val="002E3EFE"/>
    <w:rsid w:val="002E575A"/>
    <w:rsid w:val="002E5F4A"/>
    <w:rsid w:val="002E5FC8"/>
    <w:rsid w:val="002E6F10"/>
    <w:rsid w:val="002E7A74"/>
    <w:rsid w:val="002E7DBA"/>
    <w:rsid w:val="002F164A"/>
    <w:rsid w:val="002F1656"/>
    <w:rsid w:val="002F286E"/>
    <w:rsid w:val="002F2D73"/>
    <w:rsid w:val="002F3611"/>
    <w:rsid w:val="002F7834"/>
    <w:rsid w:val="002F7B68"/>
    <w:rsid w:val="002F7CEB"/>
    <w:rsid w:val="00300B62"/>
    <w:rsid w:val="00301D97"/>
    <w:rsid w:val="00303142"/>
    <w:rsid w:val="00303F2F"/>
    <w:rsid w:val="003071C7"/>
    <w:rsid w:val="00311767"/>
    <w:rsid w:val="003117BA"/>
    <w:rsid w:val="00312EAE"/>
    <w:rsid w:val="00313767"/>
    <w:rsid w:val="00314210"/>
    <w:rsid w:val="00315526"/>
    <w:rsid w:val="0031618B"/>
    <w:rsid w:val="0031762B"/>
    <w:rsid w:val="003204CD"/>
    <w:rsid w:val="00324896"/>
    <w:rsid w:val="00325D5E"/>
    <w:rsid w:val="00326567"/>
    <w:rsid w:val="00327D96"/>
    <w:rsid w:val="0033031B"/>
    <w:rsid w:val="00330451"/>
    <w:rsid w:val="003315F9"/>
    <w:rsid w:val="00333B23"/>
    <w:rsid w:val="00333CC1"/>
    <w:rsid w:val="00335D3D"/>
    <w:rsid w:val="003447F4"/>
    <w:rsid w:val="00346727"/>
    <w:rsid w:val="003470B8"/>
    <w:rsid w:val="0035065D"/>
    <w:rsid w:val="003536AF"/>
    <w:rsid w:val="00353A50"/>
    <w:rsid w:val="00354A66"/>
    <w:rsid w:val="003557CA"/>
    <w:rsid w:val="003557F1"/>
    <w:rsid w:val="00356B59"/>
    <w:rsid w:val="003574C6"/>
    <w:rsid w:val="00357F27"/>
    <w:rsid w:val="00360AEB"/>
    <w:rsid w:val="003626E8"/>
    <w:rsid w:val="003641FA"/>
    <w:rsid w:val="00365F28"/>
    <w:rsid w:val="00366D18"/>
    <w:rsid w:val="0036785E"/>
    <w:rsid w:val="00367902"/>
    <w:rsid w:val="00370362"/>
    <w:rsid w:val="0037123D"/>
    <w:rsid w:val="00372767"/>
    <w:rsid w:val="00372C7D"/>
    <w:rsid w:val="00372F68"/>
    <w:rsid w:val="00373131"/>
    <w:rsid w:val="0037318F"/>
    <w:rsid w:val="00377026"/>
    <w:rsid w:val="00380B25"/>
    <w:rsid w:val="00381E9B"/>
    <w:rsid w:val="003841EB"/>
    <w:rsid w:val="0038441C"/>
    <w:rsid w:val="00391269"/>
    <w:rsid w:val="00392C63"/>
    <w:rsid w:val="00393D1B"/>
    <w:rsid w:val="00394CA5"/>
    <w:rsid w:val="00396D3A"/>
    <w:rsid w:val="00397023"/>
    <w:rsid w:val="00397031"/>
    <w:rsid w:val="003A1DE2"/>
    <w:rsid w:val="003A30C3"/>
    <w:rsid w:val="003A3713"/>
    <w:rsid w:val="003A416D"/>
    <w:rsid w:val="003A4203"/>
    <w:rsid w:val="003A7616"/>
    <w:rsid w:val="003B0431"/>
    <w:rsid w:val="003B08EB"/>
    <w:rsid w:val="003B4A4D"/>
    <w:rsid w:val="003B4F76"/>
    <w:rsid w:val="003B4F7B"/>
    <w:rsid w:val="003B6001"/>
    <w:rsid w:val="003B6A81"/>
    <w:rsid w:val="003B7160"/>
    <w:rsid w:val="003B77CF"/>
    <w:rsid w:val="003C34C6"/>
    <w:rsid w:val="003C4205"/>
    <w:rsid w:val="003C4CF1"/>
    <w:rsid w:val="003C4E93"/>
    <w:rsid w:val="003D1E5B"/>
    <w:rsid w:val="003D2488"/>
    <w:rsid w:val="003D295B"/>
    <w:rsid w:val="003D3F68"/>
    <w:rsid w:val="003D40BE"/>
    <w:rsid w:val="003D421F"/>
    <w:rsid w:val="003D42C9"/>
    <w:rsid w:val="003D7E27"/>
    <w:rsid w:val="003E25CA"/>
    <w:rsid w:val="003E38E7"/>
    <w:rsid w:val="003E58D8"/>
    <w:rsid w:val="003F0158"/>
    <w:rsid w:val="003F0411"/>
    <w:rsid w:val="003F1203"/>
    <w:rsid w:val="003F137D"/>
    <w:rsid w:val="003F1FB8"/>
    <w:rsid w:val="003F2061"/>
    <w:rsid w:val="003F3878"/>
    <w:rsid w:val="003F3C00"/>
    <w:rsid w:val="003F3C5A"/>
    <w:rsid w:val="003F480E"/>
    <w:rsid w:val="003F498C"/>
    <w:rsid w:val="003F585D"/>
    <w:rsid w:val="003F68D4"/>
    <w:rsid w:val="003F7023"/>
    <w:rsid w:val="003F78AE"/>
    <w:rsid w:val="00400B96"/>
    <w:rsid w:val="00401179"/>
    <w:rsid w:val="00404619"/>
    <w:rsid w:val="004056BE"/>
    <w:rsid w:val="004059C6"/>
    <w:rsid w:val="004067CF"/>
    <w:rsid w:val="004069BF"/>
    <w:rsid w:val="00407BE3"/>
    <w:rsid w:val="0041140A"/>
    <w:rsid w:val="00411B1D"/>
    <w:rsid w:val="00411BBF"/>
    <w:rsid w:val="00416BA2"/>
    <w:rsid w:val="00417CF8"/>
    <w:rsid w:val="00420176"/>
    <w:rsid w:val="00420758"/>
    <w:rsid w:val="00422658"/>
    <w:rsid w:val="00423059"/>
    <w:rsid w:val="004238D6"/>
    <w:rsid w:val="0042479D"/>
    <w:rsid w:val="00424E9B"/>
    <w:rsid w:val="004251E4"/>
    <w:rsid w:val="004254EC"/>
    <w:rsid w:val="004256D3"/>
    <w:rsid w:val="00425962"/>
    <w:rsid w:val="0042751E"/>
    <w:rsid w:val="00427C17"/>
    <w:rsid w:val="004307E8"/>
    <w:rsid w:val="00430D88"/>
    <w:rsid w:val="00433B20"/>
    <w:rsid w:val="00434B9E"/>
    <w:rsid w:val="00434BA9"/>
    <w:rsid w:val="00437DB2"/>
    <w:rsid w:val="00440819"/>
    <w:rsid w:val="0044168E"/>
    <w:rsid w:val="00441E2C"/>
    <w:rsid w:val="0044200E"/>
    <w:rsid w:val="004421E3"/>
    <w:rsid w:val="004429D7"/>
    <w:rsid w:val="00443A1C"/>
    <w:rsid w:val="004518F1"/>
    <w:rsid w:val="00451EEB"/>
    <w:rsid w:val="00454D27"/>
    <w:rsid w:val="0045590E"/>
    <w:rsid w:val="00456360"/>
    <w:rsid w:val="00457A65"/>
    <w:rsid w:val="00461984"/>
    <w:rsid w:val="00462376"/>
    <w:rsid w:val="004633FD"/>
    <w:rsid w:val="00464497"/>
    <w:rsid w:val="00465A59"/>
    <w:rsid w:val="00466932"/>
    <w:rsid w:val="00471674"/>
    <w:rsid w:val="0047240F"/>
    <w:rsid w:val="0047262E"/>
    <w:rsid w:val="00475C67"/>
    <w:rsid w:val="0048200E"/>
    <w:rsid w:val="00482C8B"/>
    <w:rsid w:val="00482FED"/>
    <w:rsid w:val="00484B5B"/>
    <w:rsid w:val="004851E0"/>
    <w:rsid w:val="00486325"/>
    <w:rsid w:val="00486E3C"/>
    <w:rsid w:val="00487DAD"/>
    <w:rsid w:val="00490B18"/>
    <w:rsid w:val="00491E49"/>
    <w:rsid w:val="004921AD"/>
    <w:rsid w:val="00492B81"/>
    <w:rsid w:val="00492C12"/>
    <w:rsid w:val="004937DC"/>
    <w:rsid w:val="00493BEB"/>
    <w:rsid w:val="004971AF"/>
    <w:rsid w:val="004A0347"/>
    <w:rsid w:val="004A0BE0"/>
    <w:rsid w:val="004A105B"/>
    <w:rsid w:val="004A2373"/>
    <w:rsid w:val="004A338F"/>
    <w:rsid w:val="004A45D0"/>
    <w:rsid w:val="004A4D44"/>
    <w:rsid w:val="004A5EB5"/>
    <w:rsid w:val="004A67B4"/>
    <w:rsid w:val="004A6BCE"/>
    <w:rsid w:val="004A7E05"/>
    <w:rsid w:val="004B02D0"/>
    <w:rsid w:val="004B0EBE"/>
    <w:rsid w:val="004B1330"/>
    <w:rsid w:val="004B1384"/>
    <w:rsid w:val="004B1D1D"/>
    <w:rsid w:val="004B1FBF"/>
    <w:rsid w:val="004B23CB"/>
    <w:rsid w:val="004B42AF"/>
    <w:rsid w:val="004B48CB"/>
    <w:rsid w:val="004B5299"/>
    <w:rsid w:val="004B6560"/>
    <w:rsid w:val="004B7334"/>
    <w:rsid w:val="004C00A3"/>
    <w:rsid w:val="004C122F"/>
    <w:rsid w:val="004C1CBA"/>
    <w:rsid w:val="004C7544"/>
    <w:rsid w:val="004C7BCF"/>
    <w:rsid w:val="004D1B31"/>
    <w:rsid w:val="004D2F86"/>
    <w:rsid w:val="004D33C5"/>
    <w:rsid w:val="004D4282"/>
    <w:rsid w:val="004D466B"/>
    <w:rsid w:val="004D4EB3"/>
    <w:rsid w:val="004D6EC9"/>
    <w:rsid w:val="004D7753"/>
    <w:rsid w:val="004D7794"/>
    <w:rsid w:val="004D7A59"/>
    <w:rsid w:val="004E0040"/>
    <w:rsid w:val="004E2C7F"/>
    <w:rsid w:val="004E33DB"/>
    <w:rsid w:val="004E3A04"/>
    <w:rsid w:val="004E3D42"/>
    <w:rsid w:val="004E5E31"/>
    <w:rsid w:val="004E68A9"/>
    <w:rsid w:val="004E6A7E"/>
    <w:rsid w:val="004F0104"/>
    <w:rsid w:val="004F0162"/>
    <w:rsid w:val="004F058C"/>
    <w:rsid w:val="004F1785"/>
    <w:rsid w:val="004F2150"/>
    <w:rsid w:val="004F4133"/>
    <w:rsid w:val="004F5170"/>
    <w:rsid w:val="004F575B"/>
    <w:rsid w:val="004F5DDC"/>
    <w:rsid w:val="004F7B91"/>
    <w:rsid w:val="00501370"/>
    <w:rsid w:val="00501759"/>
    <w:rsid w:val="00501C15"/>
    <w:rsid w:val="0050395C"/>
    <w:rsid w:val="00503F2B"/>
    <w:rsid w:val="0050700A"/>
    <w:rsid w:val="00507427"/>
    <w:rsid w:val="005078BD"/>
    <w:rsid w:val="00507A55"/>
    <w:rsid w:val="00510878"/>
    <w:rsid w:val="00510DFB"/>
    <w:rsid w:val="00511A14"/>
    <w:rsid w:val="00512ABF"/>
    <w:rsid w:val="00512FC4"/>
    <w:rsid w:val="00513C5D"/>
    <w:rsid w:val="0051536F"/>
    <w:rsid w:val="00516AA1"/>
    <w:rsid w:val="005207FA"/>
    <w:rsid w:val="00523451"/>
    <w:rsid w:val="00523AB2"/>
    <w:rsid w:val="00523E34"/>
    <w:rsid w:val="00523E97"/>
    <w:rsid w:val="00524424"/>
    <w:rsid w:val="00524E0D"/>
    <w:rsid w:val="005309B0"/>
    <w:rsid w:val="00530D27"/>
    <w:rsid w:val="0053234B"/>
    <w:rsid w:val="00532D2E"/>
    <w:rsid w:val="00534471"/>
    <w:rsid w:val="00536243"/>
    <w:rsid w:val="0053695A"/>
    <w:rsid w:val="00540262"/>
    <w:rsid w:val="0054079D"/>
    <w:rsid w:val="00541E18"/>
    <w:rsid w:val="00542675"/>
    <w:rsid w:val="00542EA9"/>
    <w:rsid w:val="005505C0"/>
    <w:rsid w:val="005514ED"/>
    <w:rsid w:val="00555C16"/>
    <w:rsid w:val="00556DA0"/>
    <w:rsid w:val="0056164A"/>
    <w:rsid w:val="00561DD2"/>
    <w:rsid w:val="005642A0"/>
    <w:rsid w:val="005651BB"/>
    <w:rsid w:val="00572F4E"/>
    <w:rsid w:val="0057409D"/>
    <w:rsid w:val="005758A2"/>
    <w:rsid w:val="0057655E"/>
    <w:rsid w:val="00576DCD"/>
    <w:rsid w:val="0057795C"/>
    <w:rsid w:val="00583E92"/>
    <w:rsid w:val="005853B6"/>
    <w:rsid w:val="00587016"/>
    <w:rsid w:val="0058762C"/>
    <w:rsid w:val="005904A9"/>
    <w:rsid w:val="0059083F"/>
    <w:rsid w:val="00593AE4"/>
    <w:rsid w:val="00594710"/>
    <w:rsid w:val="00594F1D"/>
    <w:rsid w:val="00595F50"/>
    <w:rsid w:val="005963FD"/>
    <w:rsid w:val="005978F7"/>
    <w:rsid w:val="005A2DA3"/>
    <w:rsid w:val="005A41B3"/>
    <w:rsid w:val="005A4272"/>
    <w:rsid w:val="005A4680"/>
    <w:rsid w:val="005A71F3"/>
    <w:rsid w:val="005A7F8D"/>
    <w:rsid w:val="005B0F47"/>
    <w:rsid w:val="005B18F7"/>
    <w:rsid w:val="005B32B6"/>
    <w:rsid w:val="005B5540"/>
    <w:rsid w:val="005B5E16"/>
    <w:rsid w:val="005C14C8"/>
    <w:rsid w:val="005C16A6"/>
    <w:rsid w:val="005C22F9"/>
    <w:rsid w:val="005C2422"/>
    <w:rsid w:val="005C310F"/>
    <w:rsid w:val="005C353D"/>
    <w:rsid w:val="005C5986"/>
    <w:rsid w:val="005C699E"/>
    <w:rsid w:val="005C7250"/>
    <w:rsid w:val="005D11E3"/>
    <w:rsid w:val="005D1365"/>
    <w:rsid w:val="005D2836"/>
    <w:rsid w:val="005D39A9"/>
    <w:rsid w:val="005D39FA"/>
    <w:rsid w:val="005D43E1"/>
    <w:rsid w:val="005D4AA9"/>
    <w:rsid w:val="005D61CF"/>
    <w:rsid w:val="005D6356"/>
    <w:rsid w:val="005E0BCD"/>
    <w:rsid w:val="005E223D"/>
    <w:rsid w:val="005F0531"/>
    <w:rsid w:val="005F2564"/>
    <w:rsid w:val="005F2CF1"/>
    <w:rsid w:val="00604BEA"/>
    <w:rsid w:val="006114FD"/>
    <w:rsid w:val="006115DC"/>
    <w:rsid w:val="00612761"/>
    <w:rsid w:val="00612D93"/>
    <w:rsid w:val="00614B20"/>
    <w:rsid w:val="00615801"/>
    <w:rsid w:val="0061666B"/>
    <w:rsid w:val="00616D0C"/>
    <w:rsid w:val="00617502"/>
    <w:rsid w:val="0062126C"/>
    <w:rsid w:val="006212C0"/>
    <w:rsid w:val="00621BB2"/>
    <w:rsid w:val="00623DAF"/>
    <w:rsid w:val="006245E3"/>
    <w:rsid w:val="006259ED"/>
    <w:rsid w:val="00625C7E"/>
    <w:rsid w:val="00625E03"/>
    <w:rsid w:val="00625E62"/>
    <w:rsid w:val="006271C4"/>
    <w:rsid w:val="00627731"/>
    <w:rsid w:val="00630858"/>
    <w:rsid w:val="006311AA"/>
    <w:rsid w:val="0063319B"/>
    <w:rsid w:val="00635EA5"/>
    <w:rsid w:val="00636B45"/>
    <w:rsid w:val="0064010B"/>
    <w:rsid w:val="00642BE0"/>
    <w:rsid w:val="00643B55"/>
    <w:rsid w:val="00643C04"/>
    <w:rsid w:val="0064532F"/>
    <w:rsid w:val="0064622E"/>
    <w:rsid w:val="0064792F"/>
    <w:rsid w:val="00651B32"/>
    <w:rsid w:val="00653D5F"/>
    <w:rsid w:val="0065587D"/>
    <w:rsid w:val="006561B1"/>
    <w:rsid w:val="00656438"/>
    <w:rsid w:val="00657881"/>
    <w:rsid w:val="00660FA3"/>
    <w:rsid w:val="00664D2E"/>
    <w:rsid w:val="006658EE"/>
    <w:rsid w:val="006658F6"/>
    <w:rsid w:val="00666705"/>
    <w:rsid w:val="00667451"/>
    <w:rsid w:val="00667A5B"/>
    <w:rsid w:val="00667B15"/>
    <w:rsid w:val="00667FF8"/>
    <w:rsid w:val="006708D5"/>
    <w:rsid w:val="00670E70"/>
    <w:rsid w:val="0067160D"/>
    <w:rsid w:val="00675EE5"/>
    <w:rsid w:val="00676281"/>
    <w:rsid w:val="006764FD"/>
    <w:rsid w:val="00676A75"/>
    <w:rsid w:val="00677AE1"/>
    <w:rsid w:val="00677FCB"/>
    <w:rsid w:val="00680CD0"/>
    <w:rsid w:val="00684063"/>
    <w:rsid w:val="006847A6"/>
    <w:rsid w:val="00684DB2"/>
    <w:rsid w:val="00685404"/>
    <w:rsid w:val="00685907"/>
    <w:rsid w:val="006873B0"/>
    <w:rsid w:val="00691349"/>
    <w:rsid w:val="00691B16"/>
    <w:rsid w:val="00691FB9"/>
    <w:rsid w:val="00692A50"/>
    <w:rsid w:val="00692B1E"/>
    <w:rsid w:val="006937EF"/>
    <w:rsid w:val="006938E4"/>
    <w:rsid w:val="00693EE8"/>
    <w:rsid w:val="006941F7"/>
    <w:rsid w:val="006952B5"/>
    <w:rsid w:val="00695EF3"/>
    <w:rsid w:val="00696F01"/>
    <w:rsid w:val="006A2962"/>
    <w:rsid w:val="006A48DE"/>
    <w:rsid w:val="006A4FE0"/>
    <w:rsid w:val="006A69DA"/>
    <w:rsid w:val="006A7F55"/>
    <w:rsid w:val="006B066D"/>
    <w:rsid w:val="006B1B02"/>
    <w:rsid w:val="006B2DD3"/>
    <w:rsid w:val="006B3518"/>
    <w:rsid w:val="006B5C08"/>
    <w:rsid w:val="006C005F"/>
    <w:rsid w:val="006C3481"/>
    <w:rsid w:val="006C376E"/>
    <w:rsid w:val="006C3E89"/>
    <w:rsid w:val="006C67B7"/>
    <w:rsid w:val="006D1C2F"/>
    <w:rsid w:val="006D2BE9"/>
    <w:rsid w:val="006D4DC6"/>
    <w:rsid w:val="006D66C3"/>
    <w:rsid w:val="006D7371"/>
    <w:rsid w:val="006D77D7"/>
    <w:rsid w:val="006E17EE"/>
    <w:rsid w:val="006E4C5A"/>
    <w:rsid w:val="006E5D15"/>
    <w:rsid w:val="006E7A67"/>
    <w:rsid w:val="006F0E71"/>
    <w:rsid w:val="006F1044"/>
    <w:rsid w:val="006F2265"/>
    <w:rsid w:val="006F28A8"/>
    <w:rsid w:val="006F45CA"/>
    <w:rsid w:val="006F544B"/>
    <w:rsid w:val="006F6897"/>
    <w:rsid w:val="006F76BC"/>
    <w:rsid w:val="006F77D6"/>
    <w:rsid w:val="007016DF"/>
    <w:rsid w:val="0070290A"/>
    <w:rsid w:val="007112C6"/>
    <w:rsid w:val="007137D0"/>
    <w:rsid w:val="007138BC"/>
    <w:rsid w:val="00716599"/>
    <w:rsid w:val="00717327"/>
    <w:rsid w:val="00717CB7"/>
    <w:rsid w:val="00717E42"/>
    <w:rsid w:val="007202F7"/>
    <w:rsid w:val="00720692"/>
    <w:rsid w:val="007227D1"/>
    <w:rsid w:val="00723059"/>
    <w:rsid w:val="007231C4"/>
    <w:rsid w:val="00723629"/>
    <w:rsid w:val="00723A5D"/>
    <w:rsid w:val="0072598A"/>
    <w:rsid w:val="00725F7E"/>
    <w:rsid w:val="007300D9"/>
    <w:rsid w:val="0073069F"/>
    <w:rsid w:val="00730707"/>
    <w:rsid w:val="007308FB"/>
    <w:rsid w:val="00731757"/>
    <w:rsid w:val="00733A24"/>
    <w:rsid w:val="0073406C"/>
    <w:rsid w:val="00734CC5"/>
    <w:rsid w:val="00735292"/>
    <w:rsid w:val="00736644"/>
    <w:rsid w:val="007370F9"/>
    <w:rsid w:val="00737927"/>
    <w:rsid w:val="00737B7B"/>
    <w:rsid w:val="007407A8"/>
    <w:rsid w:val="00741003"/>
    <w:rsid w:val="0074192B"/>
    <w:rsid w:val="00743452"/>
    <w:rsid w:val="00743FE1"/>
    <w:rsid w:val="00744B30"/>
    <w:rsid w:val="00744D74"/>
    <w:rsid w:val="0074671E"/>
    <w:rsid w:val="007534C4"/>
    <w:rsid w:val="00753962"/>
    <w:rsid w:val="007549E8"/>
    <w:rsid w:val="00755938"/>
    <w:rsid w:val="0075614B"/>
    <w:rsid w:val="00761FB1"/>
    <w:rsid w:val="007629FC"/>
    <w:rsid w:val="0076575B"/>
    <w:rsid w:val="00765B1A"/>
    <w:rsid w:val="007661B1"/>
    <w:rsid w:val="007662C1"/>
    <w:rsid w:val="007673DA"/>
    <w:rsid w:val="0076787C"/>
    <w:rsid w:val="00767B98"/>
    <w:rsid w:val="0077020B"/>
    <w:rsid w:val="00770A6B"/>
    <w:rsid w:val="00771823"/>
    <w:rsid w:val="00772262"/>
    <w:rsid w:val="00772828"/>
    <w:rsid w:val="00772951"/>
    <w:rsid w:val="00772CF5"/>
    <w:rsid w:val="00774AA7"/>
    <w:rsid w:val="00775FB6"/>
    <w:rsid w:val="007807B2"/>
    <w:rsid w:val="00781889"/>
    <w:rsid w:val="00783AED"/>
    <w:rsid w:val="00783C83"/>
    <w:rsid w:val="00784AE7"/>
    <w:rsid w:val="0079046D"/>
    <w:rsid w:val="00790DB5"/>
    <w:rsid w:val="00790FA1"/>
    <w:rsid w:val="00791520"/>
    <w:rsid w:val="00791F13"/>
    <w:rsid w:val="007927AD"/>
    <w:rsid w:val="00792B83"/>
    <w:rsid w:val="007937A2"/>
    <w:rsid w:val="00794A48"/>
    <w:rsid w:val="007A1679"/>
    <w:rsid w:val="007A2126"/>
    <w:rsid w:val="007A2249"/>
    <w:rsid w:val="007A295C"/>
    <w:rsid w:val="007A42A5"/>
    <w:rsid w:val="007A461B"/>
    <w:rsid w:val="007A5554"/>
    <w:rsid w:val="007A70EC"/>
    <w:rsid w:val="007B074C"/>
    <w:rsid w:val="007B0EE4"/>
    <w:rsid w:val="007B16A8"/>
    <w:rsid w:val="007B1B96"/>
    <w:rsid w:val="007B4308"/>
    <w:rsid w:val="007B4762"/>
    <w:rsid w:val="007C0A27"/>
    <w:rsid w:val="007C0CC0"/>
    <w:rsid w:val="007C5E3D"/>
    <w:rsid w:val="007C7B9E"/>
    <w:rsid w:val="007D04A6"/>
    <w:rsid w:val="007D176D"/>
    <w:rsid w:val="007D31A4"/>
    <w:rsid w:val="007D5122"/>
    <w:rsid w:val="007D57C4"/>
    <w:rsid w:val="007D5EA5"/>
    <w:rsid w:val="007D791D"/>
    <w:rsid w:val="007E3B5B"/>
    <w:rsid w:val="007E444F"/>
    <w:rsid w:val="007E5775"/>
    <w:rsid w:val="007E70AD"/>
    <w:rsid w:val="007E7550"/>
    <w:rsid w:val="007E7897"/>
    <w:rsid w:val="007F10B8"/>
    <w:rsid w:val="007F115D"/>
    <w:rsid w:val="007F47B0"/>
    <w:rsid w:val="007F75E4"/>
    <w:rsid w:val="007F7BF2"/>
    <w:rsid w:val="00800C7D"/>
    <w:rsid w:val="008031CC"/>
    <w:rsid w:val="008034AE"/>
    <w:rsid w:val="00803BC4"/>
    <w:rsid w:val="00804326"/>
    <w:rsid w:val="00804513"/>
    <w:rsid w:val="008054C5"/>
    <w:rsid w:val="008070F2"/>
    <w:rsid w:val="008102FC"/>
    <w:rsid w:val="00810757"/>
    <w:rsid w:val="00810949"/>
    <w:rsid w:val="0081198B"/>
    <w:rsid w:val="0081372C"/>
    <w:rsid w:val="00814629"/>
    <w:rsid w:val="00815436"/>
    <w:rsid w:val="00815CA1"/>
    <w:rsid w:val="00816216"/>
    <w:rsid w:val="00817E7B"/>
    <w:rsid w:val="00824E53"/>
    <w:rsid w:val="00825307"/>
    <w:rsid w:val="00825F91"/>
    <w:rsid w:val="00826842"/>
    <w:rsid w:val="00826F41"/>
    <w:rsid w:val="00827203"/>
    <w:rsid w:val="00830881"/>
    <w:rsid w:val="00831563"/>
    <w:rsid w:val="00833182"/>
    <w:rsid w:val="008336CC"/>
    <w:rsid w:val="00834896"/>
    <w:rsid w:val="00835A1D"/>
    <w:rsid w:val="0083697D"/>
    <w:rsid w:val="0083774A"/>
    <w:rsid w:val="00837B96"/>
    <w:rsid w:val="00840836"/>
    <w:rsid w:val="008419FE"/>
    <w:rsid w:val="00841FC2"/>
    <w:rsid w:val="008421FF"/>
    <w:rsid w:val="0084530C"/>
    <w:rsid w:val="00845DA5"/>
    <w:rsid w:val="00846228"/>
    <w:rsid w:val="0084761D"/>
    <w:rsid w:val="00850ED2"/>
    <w:rsid w:val="00851519"/>
    <w:rsid w:val="0085195F"/>
    <w:rsid w:val="00853138"/>
    <w:rsid w:val="00853A67"/>
    <w:rsid w:val="0085592A"/>
    <w:rsid w:val="00855E23"/>
    <w:rsid w:val="00856969"/>
    <w:rsid w:val="00857093"/>
    <w:rsid w:val="00857D2C"/>
    <w:rsid w:val="008616D0"/>
    <w:rsid w:val="00863469"/>
    <w:rsid w:val="00864258"/>
    <w:rsid w:val="00864694"/>
    <w:rsid w:val="00865386"/>
    <w:rsid w:val="008659F4"/>
    <w:rsid w:val="008662A3"/>
    <w:rsid w:val="0086749D"/>
    <w:rsid w:val="00867BFF"/>
    <w:rsid w:val="00871839"/>
    <w:rsid w:val="00873BB9"/>
    <w:rsid w:val="008758A3"/>
    <w:rsid w:val="00875A85"/>
    <w:rsid w:val="00875B0D"/>
    <w:rsid w:val="00877D20"/>
    <w:rsid w:val="00880C4B"/>
    <w:rsid w:val="00880E27"/>
    <w:rsid w:val="008820AE"/>
    <w:rsid w:val="00882ED6"/>
    <w:rsid w:val="00890A04"/>
    <w:rsid w:val="00890E5D"/>
    <w:rsid w:val="00893AB4"/>
    <w:rsid w:val="0089451F"/>
    <w:rsid w:val="0089665C"/>
    <w:rsid w:val="00897241"/>
    <w:rsid w:val="008A050F"/>
    <w:rsid w:val="008A185F"/>
    <w:rsid w:val="008A22CC"/>
    <w:rsid w:val="008A3280"/>
    <w:rsid w:val="008A3EC3"/>
    <w:rsid w:val="008A4745"/>
    <w:rsid w:val="008A608A"/>
    <w:rsid w:val="008A6C94"/>
    <w:rsid w:val="008A70B7"/>
    <w:rsid w:val="008A7D5A"/>
    <w:rsid w:val="008B00EF"/>
    <w:rsid w:val="008B2D89"/>
    <w:rsid w:val="008B31BF"/>
    <w:rsid w:val="008B350F"/>
    <w:rsid w:val="008B5A93"/>
    <w:rsid w:val="008B5B94"/>
    <w:rsid w:val="008B700C"/>
    <w:rsid w:val="008C0562"/>
    <w:rsid w:val="008C0E12"/>
    <w:rsid w:val="008C4FD4"/>
    <w:rsid w:val="008C63A3"/>
    <w:rsid w:val="008C678F"/>
    <w:rsid w:val="008C6C5B"/>
    <w:rsid w:val="008C7E5E"/>
    <w:rsid w:val="008D1F7F"/>
    <w:rsid w:val="008D261C"/>
    <w:rsid w:val="008D2A65"/>
    <w:rsid w:val="008D4079"/>
    <w:rsid w:val="008D547C"/>
    <w:rsid w:val="008D6137"/>
    <w:rsid w:val="008D7465"/>
    <w:rsid w:val="008D7741"/>
    <w:rsid w:val="008E12B9"/>
    <w:rsid w:val="008E3DB1"/>
    <w:rsid w:val="008E6CAB"/>
    <w:rsid w:val="008E7B70"/>
    <w:rsid w:val="008F0260"/>
    <w:rsid w:val="008F08CD"/>
    <w:rsid w:val="008F46BD"/>
    <w:rsid w:val="00901006"/>
    <w:rsid w:val="00901F72"/>
    <w:rsid w:val="00901FC7"/>
    <w:rsid w:val="009054E9"/>
    <w:rsid w:val="009066D0"/>
    <w:rsid w:val="00910BA9"/>
    <w:rsid w:val="00912490"/>
    <w:rsid w:val="00912AC7"/>
    <w:rsid w:val="0091546F"/>
    <w:rsid w:val="00915FC7"/>
    <w:rsid w:val="00920226"/>
    <w:rsid w:val="00920C31"/>
    <w:rsid w:val="00921998"/>
    <w:rsid w:val="009225FF"/>
    <w:rsid w:val="00922B34"/>
    <w:rsid w:val="00925410"/>
    <w:rsid w:val="00930DFA"/>
    <w:rsid w:val="00931F43"/>
    <w:rsid w:val="0093577B"/>
    <w:rsid w:val="00935FE9"/>
    <w:rsid w:val="00936809"/>
    <w:rsid w:val="0094079D"/>
    <w:rsid w:val="00941A49"/>
    <w:rsid w:val="00941EFC"/>
    <w:rsid w:val="0094281A"/>
    <w:rsid w:val="00942C2A"/>
    <w:rsid w:val="00943410"/>
    <w:rsid w:val="00944D86"/>
    <w:rsid w:val="00947EA0"/>
    <w:rsid w:val="00952A19"/>
    <w:rsid w:val="00952FCE"/>
    <w:rsid w:val="00953396"/>
    <w:rsid w:val="009548FE"/>
    <w:rsid w:val="00955AA7"/>
    <w:rsid w:val="00960FEC"/>
    <w:rsid w:val="0096160F"/>
    <w:rsid w:val="00962796"/>
    <w:rsid w:val="00964EF0"/>
    <w:rsid w:val="009651EA"/>
    <w:rsid w:val="0096637B"/>
    <w:rsid w:val="00966D43"/>
    <w:rsid w:val="00967ECE"/>
    <w:rsid w:val="00972754"/>
    <w:rsid w:val="00972F53"/>
    <w:rsid w:val="0097460B"/>
    <w:rsid w:val="00975727"/>
    <w:rsid w:val="00975937"/>
    <w:rsid w:val="00977EC3"/>
    <w:rsid w:val="009824E1"/>
    <w:rsid w:val="009834E1"/>
    <w:rsid w:val="009841CA"/>
    <w:rsid w:val="009849BD"/>
    <w:rsid w:val="00984B80"/>
    <w:rsid w:val="00986DAA"/>
    <w:rsid w:val="00987E1D"/>
    <w:rsid w:val="009908A5"/>
    <w:rsid w:val="00990A56"/>
    <w:rsid w:val="0099350F"/>
    <w:rsid w:val="009935A9"/>
    <w:rsid w:val="00994E55"/>
    <w:rsid w:val="00994F24"/>
    <w:rsid w:val="009975FC"/>
    <w:rsid w:val="00997E82"/>
    <w:rsid w:val="009A58D8"/>
    <w:rsid w:val="009A5CFF"/>
    <w:rsid w:val="009B1DC6"/>
    <w:rsid w:val="009B2A10"/>
    <w:rsid w:val="009B2A8A"/>
    <w:rsid w:val="009B4AF7"/>
    <w:rsid w:val="009B58D3"/>
    <w:rsid w:val="009B5A29"/>
    <w:rsid w:val="009B6B3F"/>
    <w:rsid w:val="009B7125"/>
    <w:rsid w:val="009C04D5"/>
    <w:rsid w:val="009C189E"/>
    <w:rsid w:val="009C1A54"/>
    <w:rsid w:val="009C21C2"/>
    <w:rsid w:val="009C2F5B"/>
    <w:rsid w:val="009C3981"/>
    <w:rsid w:val="009C668C"/>
    <w:rsid w:val="009C70A4"/>
    <w:rsid w:val="009C7128"/>
    <w:rsid w:val="009D3133"/>
    <w:rsid w:val="009D5130"/>
    <w:rsid w:val="009D53A2"/>
    <w:rsid w:val="009D5ECB"/>
    <w:rsid w:val="009D6829"/>
    <w:rsid w:val="009E0C95"/>
    <w:rsid w:val="009E0F76"/>
    <w:rsid w:val="009E1A94"/>
    <w:rsid w:val="009E20AB"/>
    <w:rsid w:val="009E24E8"/>
    <w:rsid w:val="009E344A"/>
    <w:rsid w:val="009E5CA2"/>
    <w:rsid w:val="009E5FEB"/>
    <w:rsid w:val="009E614D"/>
    <w:rsid w:val="009F0D14"/>
    <w:rsid w:val="009F120B"/>
    <w:rsid w:val="009F2186"/>
    <w:rsid w:val="009F23F9"/>
    <w:rsid w:val="009F2C81"/>
    <w:rsid w:val="009F3961"/>
    <w:rsid w:val="009F4577"/>
    <w:rsid w:val="009F5B79"/>
    <w:rsid w:val="009F64E7"/>
    <w:rsid w:val="00A00888"/>
    <w:rsid w:val="00A00B4D"/>
    <w:rsid w:val="00A01982"/>
    <w:rsid w:val="00A02C45"/>
    <w:rsid w:val="00A03523"/>
    <w:rsid w:val="00A03FA1"/>
    <w:rsid w:val="00A04CCF"/>
    <w:rsid w:val="00A05A01"/>
    <w:rsid w:val="00A10A05"/>
    <w:rsid w:val="00A11AF7"/>
    <w:rsid w:val="00A11B88"/>
    <w:rsid w:val="00A12CA3"/>
    <w:rsid w:val="00A13340"/>
    <w:rsid w:val="00A13B0A"/>
    <w:rsid w:val="00A13FCC"/>
    <w:rsid w:val="00A15CF3"/>
    <w:rsid w:val="00A1685D"/>
    <w:rsid w:val="00A1717F"/>
    <w:rsid w:val="00A172B8"/>
    <w:rsid w:val="00A21068"/>
    <w:rsid w:val="00A21531"/>
    <w:rsid w:val="00A242FD"/>
    <w:rsid w:val="00A24B35"/>
    <w:rsid w:val="00A25D88"/>
    <w:rsid w:val="00A27F0A"/>
    <w:rsid w:val="00A30C3C"/>
    <w:rsid w:val="00A32374"/>
    <w:rsid w:val="00A338FB"/>
    <w:rsid w:val="00A33C64"/>
    <w:rsid w:val="00A36001"/>
    <w:rsid w:val="00A37A4D"/>
    <w:rsid w:val="00A37D59"/>
    <w:rsid w:val="00A40987"/>
    <w:rsid w:val="00A42FEF"/>
    <w:rsid w:val="00A43D17"/>
    <w:rsid w:val="00A444BF"/>
    <w:rsid w:val="00A44B10"/>
    <w:rsid w:val="00A44F1E"/>
    <w:rsid w:val="00A50EC8"/>
    <w:rsid w:val="00A50F97"/>
    <w:rsid w:val="00A51A18"/>
    <w:rsid w:val="00A52892"/>
    <w:rsid w:val="00A53D1F"/>
    <w:rsid w:val="00A55D5F"/>
    <w:rsid w:val="00A60178"/>
    <w:rsid w:val="00A61215"/>
    <w:rsid w:val="00A646AC"/>
    <w:rsid w:val="00A66869"/>
    <w:rsid w:val="00A7270C"/>
    <w:rsid w:val="00A73DE1"/>
    <w:rsid w:val="00A75CEE"/>
    <w:rsid w:val="00A75E1D"/>
    <w:rsid w:val="00A775F4"/>
    <w:rsid w:val="00A77871"/>
    <w:rsid w:val="00A83611"/>
    <w:rsid w:val="00A83FF5"/>
    <w:rsid w:val="00A85DB6"/>
    <w:rsid w:val="00A86187"/>
    <w:rsid w:val="00A8654C"/>
    <w:rsid w:val="00A875B9"/>
    <w:rsid w:val="00A87606"/>
    <w:rsid w:val="00A92AAE"/>
    <w:rsid w:val="00A96C6D"/>
    <w:rsid w:val="00AA065B"/>
    <w:rsid w:val="00AA6AA7"/>
    <w:rsid w:val="00AB0541"/>
    <w:rsid w:val="00AB237F"/>
    <w:rsid w:val="00AB2461"/>
    <w:rsid w:val="00AB25AD"/>
    <w:rsid w:val="00AB41E8"/>
    <w:rsid w:val="00AB47CF"/>
    <w:rsid w:val="00AB7098"/>
    <w:rsid w:val="00AB745A"/>
    <w:rsid w:val="00AC2FA6"/>
    <w:rsid w:val="00AC3A22"/>
    <w:rsid w:val="00AC3ACC"/>
    <w:rsid w:val="00AD043B"/>
    <w:rsid w:val="00AD22E0"/>
    <w:rsid w:val="00AD543D"/>
    <w:rsid w:val="00AD6A1C"/>
    <w:rsid w:val="00AE0001"/>
    <w:rsid w:val="00AE193C"/>
    <w:rsid w:val="00AE3B62"/>
    <w:rsid w:val="00AE3B84"/>
    <w:rsid w:val="00AE4745"/>
    <w:rsid w:val="00AE7309"/>
    <w:rsid w:val="00AE7590"/>
    <w:rsid w:val="00AE75D7"/>
    <w:rsid w:val="00AE7CA2"/>
    <w:rsid w:val="00AF009D"/>
    <w:rsid w:val="00AF043B"/>
    <w:rsid w:val="00AF0E3C"/>
    <w:rsid w:val="00AF0F08"/>
    <w:rsid w:val="00AF2771"/>
    <w:rsid w:val="00AF2EA7"/>
    <w:rsid w:val="00AF5E25"/>
    <w:rsid w:val="00AF68A6"/>
    <w:rsid w:val="00AF70C5"/>
    <w:rsid w:val="00B02660"/>
    <w:rsid w:val="00B05780"/>
    <w:rsid w:val="00B05828"/>
    <w:rsid w:val="00B105CB"/>
    <w:rsid w:val="00B1097B"/>
    <w:rsid w:val="00B11A1B"/>
    <w:rsid w:val="00B146CD"/>
    <w:rsid w:val="00B1598B"/>
    <w:rsid w:val="00B15C03"/>
    <w:rsid w:val="00B15DE7"/>
    <w:rsid w:val="00B16D13"/>
    <w:rsid w:val="00B177BB"/>
    <w:rsid w:val="00B219C8"/>
    <w:rsid w:val="00B21C65"/>
    <w:rsid w:val="00B21C8A"/>
    <w:rsid w:val="00B2286D"/>
    <w:rsid w:val="00B22DB4"/>
    <w:rsid w:val="00B2317D"/>
    <w:rsid w:val="00B23DB1"/>
    <w:rsid w:val="00B240F4"/>
    <w:rsid w:val="00B25DD0"/>
    <w:rsid w:val="00B26C32"/>
    <w:rsid w:val="00B30020"/>
    <w:rsid w:val="00B32032"/>
    <w:rsid w:val="00B32780"/>
    <w:rsid w:val="00B32FD2"/>
    <w:rsid w:val="00B33174"/>
    <w:rsid w:val="00B33BAF"/>
    <w:rsid w:val="00B34B31"/>
    <w:rsid w:val="00B34CE8"/>
    <w:rsid w:val="00B36C05"/>
    <w:rsid w:val="00B3716B"/>
    <w:rsid w:val="00B376AE"/>
    <w:rsid w:val="00B4082E"/>
    <w:rsid w:val="00B40F1A"/>
    <w:rsid w:val="00B41092"/>
    <w:rsid w:val="00B45362"/>
    <w:rsid w:val="00B46BA7"/>
    <w:rsid w:val="00B47B90"/>
    <w:rsid w:val="00B50542"/>
    <w:rsid w:val="00B5237D"/>
    <w:rsid w:val="00B52952"/>
    <w:rsid w:val="00B52CF2"/>
    <w:rsid w:val="00B532EF"/>
    <w:rsid w:val="00B53521"/>
    <w:rsid w:val="00B53F9D"/>
    <w:rsid w:val="00B55C4F"/>
    <w:rsid w:val="00B57A49"/>
    <w:rsid w:val="00B6060C"/>
    <w:rsid w:val="00B65907"/>
    <w:rsid w:val="00B66491"/>
    <w:rsid w:val="00B67EE1"/>
    <w:rsid w:val="00B70FCB"/>
    <w:rsid w:val="00B7125A"/>
    <w:rsid w:val="00B7175D"/>
    <w:rsid w:val="00B73EC5"/>
    <w:rsid w:val="00B805BA"/>
    <w:rsid w:val="00B81BB0"/>
    <w:rsid w:val="00B83121"/>
    <w:rsid w:val="00B842FF"/>
    <w:rsid w:val="00B846A3"/>
    <w:rsid w:val="00B85194"/>
    <w:rsid w:val="00B858E7"/>
    <w:rsid w:val="00B85B46"/>
    <w:rsid w:val="00B85F6B"/>
    <w:rsid w:val="00B860A4"/>
    <w:rsid w:val="00B86EDD"/>
    <w:rsid w:val="00B87C25"/>
    <w:rsid w:val="00B95768"/>
    <w:rsid w:val="00B957FF"/>
    <w:rsid w:val="00B97398"/>
    <w:rsid w:val="00BA033C"/>
    <w:rsid w:val="00BA268D"/>
    <w:rsid w:val="00BA29C4"/>
    <w:rsid w:val="00BA2FC0"/>
    <w:rsid w:val="00BA487C"/>
    <w:rsid w:val="00BA4DBE"/>
    <w:rsid w:val="00BA4E33"/>
    <w:rsid w:val="00BA661F"/>
    <w:rsid w:val="00BA71B7"/>
    <w:rsid w:val="00BA745F"/>
    <w:rsid w:val="00BA77FB"/>
    <w:rsid w:val="00BB24AF"/>
    <w:rsid w:val="00BB2540"/>
    <w:rsid w:val="00BB3487"/>
    <w:rsid w:val="00BB3AD9"/>
    <w:rsid w:val="00BB6934"/>
    <w:rsid w:val="00BC09B6"/>
    <w:rsid w:val="00BC0B3E"/>
    <w:rsid w:val="00BC18D0"/>
    <w:rsid w:val="00BC25F1"/>
    <w:rsid w:val="00BC353C"/>
    <w:rsid w:val="00BC3D21"/>
    <w:rsid w:val="00BC426D"/>
    <w:rsid w:val="00BC47C8"/>
    <w:rsid w:val="00BD0B26"/>
    <w:rsid w:val="00BD34C5"/>
    <w:rsid w:val="00BD3EE6"/>
    <w:rsid w:val="00BD642D"/>
    <w:rsid w:val="00BD66AA"/>
    <w:rsid w:val="00BD6CBC"/>
    <w:rsid w:val="00BD6E78"/>
    <w:rsid w:val="00BD7040"/>
    <w:rsid w:val="00BD72D3"/>
    <w:rsid w:val="00BD7383"/>
    <w:rsid w:val="00BD74C5"/>
    <w:rsid w:val="00BE0655"/>
    <w:rsid w:val="00BE2932"/>
    <w:rsid w:val="00BE332B"/>
    <w:rsid w:val="00BE39BB"/>
    <w:rsid w:val="00BE4A72"/>
    <w:rsid w:val="00BE53A2"/>
    <w:rsid w:val="00BE6699"/>
    <w:rsid w:val="00BE7111"/>
    <w:rsid w:val="00BE71A4"/>
    <w:rsid w:val="00BE7CBB"/>
    <w:rsid w:val="00BE7E21"/>
    <w:rsid w:val="00BE7EEC"/>
    <w:rsid w:val="00BF21B0"/>
    <w:rsid w:val="00BF35C1"/>
    <w:rsid w:val="00C003C9"/>
    <w:rsid w:val="00C0218C"/>
    <w:rsid w:val="00C02289"/>
    <w:rsid w:val="00C022FA"/>
    <w:rsid w:val="00C0757C"/>
    <w:rsid w:val="00C075A9"/>
    <w:rsid w:val="00C075BB"/>
    <w:rsid w:val="00C133B7"/>
    <w:rsid w:val="00C13995"/>
    <w:rsid w:val="00C14EA1"/>
    <w:rsid w:val="00C15BA0"/>
    <w:rsid w:val="00C16C66"/>
    <w:rsid w:val="00C17F85"/>
    <w:rsid w:val="00C2026C"/>
    <w:rsid w:val="00C20D99"/>
    <w:rsid w:val="00C21508"/>
    <w:rsid w:val="00C2471C"/>
    <w:rsid w:val="00C27F9D"/>
    <w:rsid w:val="00C3202A"/>
    <w:rsid w:val="00C32943"/>
    <w:rsid w:val="00C32FEA"/>
    <w:rsid w:val="00C33814"/>
    <w:rsid w:val="00C3444B"/>
    <w:rsid w:val="00C35511"/>
    <w:rsid w:val="00C35E0B"/>
    <w:rsid w:val="00C36542"/>
    <w:rsid w:val="00C365ED"/>
    <w:rsid w:val="00C37795"/>
    <w:rsid w:val="00C37EFB"/>
    <w:rsid w:val="00C40F71"/>
    <w:rsid w:val="00C41B8A"/>
    <w:rsid w:val="00C42F20"/>
    <w:rsid w:val="00C442C4"/>
    <w:rsid w:val="00C44954"/>
    <w:rsid w:val="00C4511B"/>
    <w:rsid w:val="00C5086D"/>
    <w:rsid w:val="00C50D57"/>
    <w:rsid w:val="00C516B2"/>
    <w:rsid w:val="00C516E4"/>
    <w:rsid w:val="00C51F87"/>
    <w:rsid w:val="00C54887"/>
    <w:rsid w:val="00C56903"/>
    <w:rsid w:val="00C57636"/>
    <w:rsid w:val="00C602F3"/>
    <w:rsid w:val="00C6081A"/>
    <w:rsid w:val="00C60F44"/>
    <w:rsid w:val="00C61403"/>
    <w:rsid w:val="00C633C8"/>
    <w:rsid w:val="00C637BB"/>
    <w:rsid w:val="00C6461D"/>
    <w:rsid w:val="00C67684"/>
    <w:rsid w:val="00C709CE"/>
    <w:rsid w:val="00C72103"/>
    <w:rsid w:val="00C726A2"/>
    <w:rsid w:val="00C74115"/>
    <w:rsid w:val="00C776A4"/>
    <w:rsid w:val="00C7783B"/>
    <w:rsid w:val="00C8056C"/>
    <w:rsid w:val="00C82E7E"/>
    <w:rsid w:val="00C846A3"/>
    <w:rsid w:val="00C86F4A"/>
    <w:rsid w:val="00C91124"/>
    <w:rsid w:val="00C91553"/>
    <w:rsid w:val="00C9261A"/>
    <w:rsid w:val="00C92A53"/>
    <w:rsid w:val="00C9384A"/>
    <w:rsid w:val="00C938EB"/>
    <w:rsid w:val="00C93AC6"/>
    <w:rsid w:val="00C94C1E"/>
    <w:rsid w:val="00C95CC5"/>
    <w:rsid w:val="00C95DE6"/>
    <w:rsid w:val="00C96365"/>
    <w:rsid w:val="00C964F3"/>
    <w:rsid w:val="00CA1B46"/>
    <w:rsid w:val="00CA1B74"/>
    <w:rsid w:val="00CA388D"/>
    <w:rsid w:val="00CA400B"/>
    <w:rsid w:val="00CA4806"/>
    <w:rsid w:val="00CA5661"/>
    <w:rsid w:val="00CA6D3F"/>
    <w:rsid w:val="00CA6D89"/>
    <w:rsid w:val="00CA7A39"/>
    <w:rsid w:val="00CB1240"/>
    <w:rsid w:val="00CB3FA6"/>
    <w:rsid w:val="00CB69E7"/>
    <w:rsid w:val="00CC2712"/>
    <w:rsid w:val="00CC400E"/>
    <w:rsid w:val="00CC558D"/>
    <w:rsid w:val="00CC5D6D"/>
    <w:rsid w:val="00CC74A4"/>
    <w:rsid w:val="00CD0338"/>
    <w:rsid w:val="00CD0CDB"/>
    <w:rsid w:val="00CD387F"/>
    <w:rsid w:val="00CD4EF5"/>
    <w:rsid w:val="00CE00BD"/>
    <w:rsid w:val="00CE0D8E"/>
    <w:rsid w:val="00CE1409"/>
    <w:rsid w:val="00CE2DC2"/>
    <w:rsid w:val="00CE5D9E"/>
    <w:rsid w:val="00CF01D7"/>
    <w:rsid w:val="00CF035D"/>
    <w:rsid w:val="00CF1F03"/>
    <w:rsid w:val="00CF3F82"/>
    <w:rsid w:val="00CF7312"/>
    <w:rsid w:val="00D01F62"/>
    <w:rsid w:val="00D03C2C"/>
    <w:rsid w:val="00D067A2"/>
    <w:rsid w:val="00D070DD"/>
    <w:rsid w:val="00D07AAE"/>
    <w:rsid w:val="00D10845"/>
    <w:rsid w:val="00D10EE5"/>
    <w:rsid w:val="00D1371C"/>
    <w:rsid w:val="00D14205"/>
    <w:rsid w:val="00D15642"/>
    <w:rsid w:val="00D163BF"/>
    <w:rsid w:val="00D1655B"/>
    <w:rsid w:val="00D16DB8"/>
    <w:rsid w:val="00D2163C"/>
    <w:rsid w:val="00D21DCB"/>
    <w:rsid w:val="00D25BA9"/>
    <w:rsid w:val="00D26A5D"/>
    <w:rsid w:val="00D26B82"/>
    <w:rsid w:val="00D27E58"/>
    <w:rsid w:val="00D31E72"/>
    <w:rsid w:val="00D321EC"/>
    <w:rsid w:val="00D329CC"/>
    <w:rsid w:val="00D3352A"/>
    <w:rsid w:val="00D33B58"/>
    <w:rsid w:val="00D34F92"/>
    <w:rsid w:val="00D35A2D"/>
    <w:rsid w:val="00D36B80"/>
    <w:rsid w:val="00D37B39"/>
    <w:rsid w:val="00D40E59"/>
    <w:rsid w:val="00D4281E"/>
    <w:rsid w:val="00D434A6"/>
    <w:rsid w:val="00D4366A"/>
    <w:rsid w:val="00D43F70"/>
    <w:rsid w:val="00D465FA"/>
    <w:rsid w:val="00D46B76"/>
    <w:rsid w:val="00D478DC"/>
    <w:rsid w:val="00D47E4E"/>
    <w:rsid w:val="00D5166F"/>
    <w:rsid w:val="00D542AD"/>
    <w:rsid w:val="00D54406"/>
    <w:rsid w:val="00D5565C"/>
    <w:rsid w:val="00D56061"/>
    <w:rsid w:val="00D5614C"/>
    <w:rsid w:val="00D571CF"/>
    <w:rsid w:val="00D605D9"/>
    <w:rsid w:val="00D614B3"/>
    <w:rsid w:val="00D61E99"/>
    <w:rsid w:val="00D6323F"/>
    <w:rsid w:val="00D63B9D"/>
    <w:rsid w:val="00D63E0D"/>
    <w:rsid w:val="00D64C76"/>
    <w:rsid w:val="00D67E17"/>
    <w:rsid w:val="00D70AB8"/>
    <w:rsid w:val="00D72B8B"/>
    <w:rsid w:val="00D72D49"/>
    <w:rsid w:val="00D73574"/>
    <w:rsid w:val="00D75396"/>
    <w:rsid w:val="00D77468"/>
    <w:rsid w:val="00D80B4E"/>
    <w:rsid w:val="00D819D1"/>
    <w:rsid w:val="00D81ACB"/>
    <w:rsid w:val="00D86BA3"/>
    <w:rsid w:val="00D8708C"/>
    <w:rsid w:val="00D90CA6"/>
    <w:rsid w:val="00D90ECE"/>
    <w:rsid w:val="00D917D1"/>
    <w:rsid w:val="00D9280B"/>
    <w:rsid w:val="00D92A48"/>
    <w:rsid w:val="00D931B1"/>
    <w:rsid w:val="00D940B0"/>
    <w:rsid w:val="00D94137"/>
    <w:rsid w:val="00D94AC4"/>
    <w:rsid w:val="00D94AC7"/>
    <w:rsid w:val="00D95D77"/>
    <w:rsid w:val="00D95F2B"/>
    <w:rsid w:val="00D95FB7"/>
    <w:rsid w:val="00D973E7"/>
    <w:rsid w:val="00D977A4"/>
    <w:rsid w:val="00DA3850"/>
    <w:rsid w:val="00DA3D82"/>
    <w:rsid w:val="00DA4B93"/>
    <w:rsid w:val="00DA674E"/>
    <w:rsid w:val="00DB10DB"/>
    <w:rsid w:val="00DB1C9C"/>
    <w:rsid w:val="00DB20F6"/>
    <w:rsid w:val="00DC1910"/>
    <w:rsid w:val="00DC25EA"/>
    <w:rsid w:val="00DC3B49"/>
    <w:rsid w:val="00DC4E71"/>
    <w:rsid w:val="00DC6136"/>
    <w:rsid w:val="00DC6B35"/>
    <w:rsid w:val="00DC7559"/>
    <w:rsid w:val="00DD2525"/>
    <w:rsid w:val="00DD2616"/>
    <w:rsid w:val="00DD33EA"/>
    <w:rsid w:val="00DD3CB9"/>
    <w:rsid w:val="00DD4428"/>
    <w:rsid w:val="00DD4DD9"/>
    <w:rsid w:val="00DD508F"/>
    <w:rsid w:val="00DD62D6"/>
    <w:rsid w:val="00DE114F"/>
    <w:rsid w:val="00DE2111"/>
    <w:rsid w:val="00DE2481"/>
    <w:rsid w:val="00DE3042"/>
    <w:rsid w:val="00DE3501"/>
    <w:rsid w:val="00DE4FE5"/>
    <w:rsid w:val="00DE56B2"/>
    <w:rsid w:val="00DE570D"/>
    <w:rsid w:val="00DE66D9"/>
    <w:rsid w:val="00DE7F19"/>
    <w:rsid w:val="00DF1449"/>
    <w:rsid w:val="00DF1564"/>
    <w:rsid w:val="00DF1E98"/>
    <w:rsid w:val="00DF2226"/>
    <w:rsid w:val="00DF25B4"/>
    <w:rsid w:val="00DF5A09"/>
    <w:rsid w:val="00DF5E19"/>
    <w:rsid w:val="00E0170C"/>
    <w:rsid w:val="00E01FC4"/>
    <w:rsid w:val="00E029A4"/>
    <w:rsid w:val="00E03D9F"/>
    <w:rsid w:val="00E045FB"/>
    <w:rsid w:val="00E0473B"/>
    <w:rsid w:val="00E04CD6"/>
    <w:rsid w:val="00E05208"/>
    <w:rsid w:val="00E118E3"/>
    <w:rsid w:val="00E1273E"/>
    <w:rsid w:val="00E157CE"/>
    <w:rsid w:val="00E1609D"/>
    <w:rsid w:val="00E210EC"/>
    <w:rsid w:val="00E2245B"/>
    <w:rsid w:val="00E2249D"/>
    <w:rsid w:val="00E301B5"/>
    <w:rsid w:val="00E30BC7"/>
    <w:rsid w:val="00E32811"/>
    <w:rsid w:val="00E35498"/>
    <w:rsid w:val="00E35FD9"/>
    <w:rsid w:val="00E36882"/>
    <w:rsid w:val="00E42270"/>
    <w:rsid w:val="00E432BB"/>
    <w:rsid w:val="00E448FE"/>
    <w:rsid w:val="00E46FAF"/>
    <w:rsid w:val="00E47A7B"/>
    <w:rsid w:val="00E51C37"/>
    <w:rsid w:val="00E52960"/>
    <w:rsid w:val="00E52F49"/>
    <w:rsid w:val="00E5431A"/>
    <w:rsid w:val="00E55630"/>
    <w:rsid w:val="00E574D5"/>
    <w:rsid w:val="00E57889"/>
    <w:rsid w:val="00E5791D"/>
    <w:rsid w:val="00E605A0"/>
    <w:rsid w:val="00E60F65"/>
    <w:rsid w:val="00E6234D"/>
    <w:rsid w:val="00E66139"/>
    <w:rsid w:val="00E66F43"/>
    <w:rsid w:val="00E67F17"/>
    <w:rsid w:val="00E714FE"/>
    <w:rsid w:val="00E7504D"/>
    <w:rsid w:val="00E75763"/>
    <w:rsid w:val="00E76529"/>
    <w:rsid w:val="00E774A2"/>
    <w:rsid w:val="00E8010A"/>
    <w:rsid w:val="00E8218E"/>
    <w:rsid w:val="00E83303"/>
    <w:rsid w:val="00E85CA1"/>
    <w:rsid w:val="00E8708F"/>
    <w:rsid w:val="00E87AEA"/>
    <w:rsid w:val="00E90807"/>
    <w:rsid w:val="00E9312D"/>
    <w:rsid w:val="00E94212"/>
    <w:rsid w:val="00E942DE"/>
    <w:rsid w:val="00E9567E"/>
    <w:rsid w:val="00E967F5"/>
    <w:rsid w:val="00EA0F05"/>
    <w:rsid w:val="00EA1559"/>
    <w:rsid w:val="00EA2E68"/>
    <w:rsid w:val="00EA3F46"/>
    <w:rsid w:val="00EA5E59"/>
    <w:rsid w:val="00EA6377"/>
    <w:rsid w:val="00EA7725"/>
    <w:rsid w:val="00EB14B7"/>
    <w:rsid w:val="00EB63A6"/>
    <w:rsid w:val="00EB6AD6"/>
    <w:rsid w:val="00EC09A2"/>
    <w:rsid w:val="00EC1226"/>
    <w:rsid w:val="00EC3BE5"/>
    <w:rsid w:val="00EC408B"/>
    <w:rsid w:val="00EC4207"/>
    <w:rsid w:val="00ED1CAE"/>
    <w:rsid w:val="00ED3440"/>
    <w:rsid w:val="00ED3D28"/>
    <w:rsid w:val="00ED4A59"/>
    <w:rsid w:val="00ED514C"/>
    <w:rsid w:val="00ED5501"/>
    <w:rsid w:val="00ED71CC"/>
    <w:rsid w:val="00EE05B5"/>
    <w:rsid w:val="00EE1303"/>
    <w:rsid w:val="00EE1679"/>
    <w:rsid w:val="00EE3C1F"/>
    <w:rsid w:val="00EE3FFF"/>
    <w:rsid w:val="00EE48CA"/>
    <w:rsid w:val="00EE53E4"/>
    <w:rsid w:val="00EE5846"/>
    <w:rsid w:val="00EE5D27"/>
    <w:rsid w:val="00EE604C"/>
    <w:rsid w:val="00EE6B97"/>
    <w:rsid w:val="00EE6C8D"/>
    <w:rsid w:val="00EF03A3"/>
    <w:rsid w:val="00EF1153"/>
    <w:rsid w:val="00EF278F"/>
    <w:rsid w:val="00EF40E3"/>
    <w:rsid w:val="00EF4E83"/>
    <w:rsid w:val="00EF5B0D"/>
    <w:rsid w:val="00EF5CE9"/>
    <w:rsid w:val="00EF651F"/>
    <w:rsid w:val="00EF7897"/>
    <w:rsid w:val="00F00070"/>
    <w:rsid w:val="00F00E57"/>
    <w:rsid w:val="00F0222A"/>
    <w:rsid w:val="00F02616"/>
    <w:rsid w:val="00F03B32"/>
    <w:rsid w:val="00F03E59"/>
    <w:rsid w:val="00F0471C"/>
    <w:rsid w:val="00F05219"/>
    <w:rsid w:val="00F07FA8"/>
    <w:rsid w:val="00F10452"/>
    <w:rsid w:val="00F1284B"/>
    <w:rsid w:val="00F135B7"/>
    <w:rsid w:val="00F13A53"/>
    <w:rsid w:val="00F144CA"/>
    <w:rsid w:val="00F145F6"/>
    <w:rsid w:val="00F1462E"/>
    <w:rsid w:val="00F1529F"/>
    <w:rsid w:val="00F163B5"/>
    <w:rsid w:val="00F1727B"/>
    <w:rsid w:val="00F20177"/>
    <w:rsid w:val="00F20822"/>
    <w:rsid w:val="00F20AB7"/>
    <w:rsid w:val="00F222A2"/>
    <w:rsid w:val="00F24A92"/>
    <w:rsid w:val="00F255A5"/>
    <w:rsid w:val="00F27D4E"/>
    <w:rsid w:val="00F30E4D"/>
    <w:rsid w:val="00F34E6F"/>
    <w:rsid w:val="00F37830"/>
    <w:rsid w:val="00F40216"/>
    <w:rsid w:val="00F40A99"/>
    <w:rsid w:val="00F425D5"/>
    <w:rsid w:val="00F43E72"/>
    <w:rsid w:val="00F443C6"/>
    <w:rsid w:val="00F451BA"/>
    <w:rsid w:val="00F46B75"/>
    <w:rsid w:val="00F479F3"/>
    <w:rsid w:val="00F47F23"/>
    <w:rsid w:val="00F5581E"/>
    <w:rsid w:val="00F560EC"/>
    <w:rsid w:val="00F57F21"/>
    <w:rsid w:val="00F61643"/>
    <w:rsid w:val="00F61C3D"/>
    <w:rsid w:val="00F6331F"/>
    <w:rsid w:val="00F63327"/>
    <w:rsid w:val="00F64A60"/>
    <w:rsid w:val="00F70D1D"/>
    <w:rsid w:val="00F7151C"/>
    <w:rsid w:val="00F74D29"/>
    <w:rsid w:val="00F75BEC"/>
    <w:rsid w:val="00F80112"/>
    <w:rsid w:val="00F80DC7"/>
    <w:rsid w:val="00F81034"/>
    <w:rsid w:val="00F8439B"/>
    <w:rsid w:val="00F84423"/>
    <w:rsid w:val="00F85793"/>
    <w:rsid w:val="00F85BD1"/>
    <w:rsid w:val="00F860CC"/>
    <w:rsid w:val="00F908AE"/>
    <w:rsid w:val="00F91EAE"/>
    <w:rsid w:val="00F94CB2"/>
    <w:rsid w:val="00F95562"/>
    <w:rsid w:val="00F963F5"/>
    <w:rsid w:val="00FA2B74"/>
    <w:rsid w:val="00FA40D1"/>
    <w:rsid w:val="00FA4A00"/>
    <w:rsid w:val="00FA4AE5"/>
    <w:rsid w:val="00FA5B23"/>
    <w:rsid w:val="00FA799C"/>
    <w:rsid w:val="00FB2FD7"/>
    <w:rsid w:val="00FB3935"/>
    <w:rsid w:val="00FB62FE"/>
    <w:rsid w:val="00FB6559"/>
    <w:rsid w:val="00FB7BE8"/>
    <w:rsid w:val="00FC0F54"/>
    <w:rsid w:val="00FC1D62"/>
    <w:rsid w:val="00FC6FF8"/>
    <w:rsid w:val="00FC77D5"/>
    <w:rsid w:val="00FD1448"/>
    <w:rsid w:val="00FD17DD"/>
    <w:rsid w:val="00FD1846"/>
    <w:rsid w:val="00FD2B3E"/>
    <w:rsid w:val="00FD3B8A"/>
    <w:rsid w:val="00FD7390"/>
    <w:rsid w:val="00FD74EC"/>
    <w:rsid w:val="00FD7B1C"/>
    <w:rsid w:val="00FE026A"/>
    <w:rsid w:val="00FE739D"/>
    <w:rsid w:val="00FE74B1"/>
    <w:rsid w:val="00FE7F6D"/>
    <w:rsid w:val="00FF49FA"/>
    <w:rsid w:val="00FF5B56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1mm,1mm,1mm,1mm"/>
    </o:shapedefaults>
    <o:shapelayout v:ext="edit">
      <o:idmap v:ext="edit" data="1"/>
    </o:shapelayout>
  </w:shapeDefaults>
  <w:decimalSymbol w:val="."/>
  <w:listSeparator w:val=","/>
  <w15:docId w15:val="{418B4CF7-3E85-4C3D-B4B8-0A31767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07427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1"/>
    <w:next w:val="a3"/>
    <w:autoRedefine/>
    <w:qFormat/>
    <w:rsid w:val="001F0AFD"/>
  </w:style>
  <w:style w:type="paragraph" w:styleId="22">
    <w:name w:val="heading 2"/>
    <w:basedOn w:val="20"/>
    <w:next w:val="a3"/>
    <w:autoRedefine/>
    <w:qFormat/>
    <w:rsid w:val="001F0AFD"/>
  </w:style>
  <w:style w:type="paragraph" w:styleId="31">
    <w:name w:val="heading 3"/>
    <w:basedOn w:val="3"/>
    <w:next w:val="a2"/>
    <w:qFormat/>
    <w:rsid w:val="001F0AFD"/>
  </w:style>
  <w:style w:type="paragraph" w:styleId="40">
    <w:name w:val="heading 4"/>
    <w:basedOn w:val="4"/>
    <w:next w:val="a2"/>
    <w:qFormat/>
    <w:rsid w:val="001F0AFD"/>
  </w:style>
  <w:style w:type="paragraph" w:styleId="50">
    <w:name w:val="heading 5"/>
    <w:basedOn w:val="5"/>
    <w:next w:val="a2"/>
    <w:qFormat/>
    <w:rsid w:val="001F0AFD"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_正文"/>
    <w:basedOn w:val="a2"/>
    <w:link w:val="Char"/>
    <w:autoRedefine/>
    <w:rsid w:val="00C32943"/>
    <w:pPr>
      <w:spacing w:beforeLines="50" w:line="300" w:lineRule="auto"/>
    </w:pPr>
    <w:rPr>
      <w:sz w:val="24"/>
    </w:rPr>
  </w:style>
  <w:style w:type="character" w:customStyle="1" w:styleId="Char">
    <w:name w:val="_正文 Char"/>
    <w:link w:val="a7"/>
    <w:rsid w:val="00C32943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3">
    <w:name w:val="_正文缩进"/>
    <w:basedOn w:val="a7"/>
    <w:link w:val="Char0"/>
    <w:autoRedefine/>
    <w:rsid w:val="007112C6"/>
    <w:pPr>
      <w:spacing w:before="156"/>
      <w:ind w:firstLineChars="200" w:firstLine="480"/>
    </w:pPr>
  </w:style>
  <w:style w:type="paragraph" w:customStyle="1" w:styleId="a">
    <w:name w:val="_列表项目符号"/>
    <w:basedOn w:val="a7"/>
    <w:next w:val="a8"/>
    <w:link w:val="Char1"/>
    <w:autoRedefine/>
    <w:rsid w:val="00BD0B26"/>
    <w:pPr>
      <w:numPr>
        <w:numId w:val="1"/>
      </w:numPr>
      <w:contextualSpacing/>
    </w:pPr>
  </w:style>
  <w:style w:type="paragraph" w:customStyle="1" w:styleId="a8">
    <w:name w:val="_列表项目说明"/>
    <w:basedOn w:val="a7"/>
    <w:autoRedefine/>
    <w:rsid w:val="000F668A"/>
    <w:pPr>
      <w:ind w:left="907"/>
    </w:pPr>
  </w:style>
  <w:style w:type="paragraph" w:customStyle="1" w:styleId="23">
    <w:name w:val="_列表项目符号2"/>
    <w:basedOn w:val="a7"/>
    <w:next w:val="24"/>
    <w:autoRedefine/>
    <w:rsid w:val="005A41B3"/>
    <w:pPr>
      <w:tabs>
        <w:tab w:val="left" w:pos="1247"/>
      </w:tabs>
      <w:ind w:left="1247" w:hanging="340"/>
      <w:contextualSpacing/>
    </w:pPr>
  </w:style>
  <w:style w:type="paragraph" w:customStyle="1" w:styleId="24">
    <w:name w:val="_列表项目说明2"/>
    <w:basedOn w:val="a7"/>
    <w:autoRedefine/>
    <w:rsid w:val="00D571CF"/>
    <w:pPr>
      <w:ind w:left="1247"/>
    </w:pPr>
  </w:style>
  <w:style w:type="paragraph" w:customStyle="1" w:styleId="a9">
    <w:name w:val="_小标题"/>
    <w:basedOn w:val="a7"/>
    <w:next w:val="a3"/>
    <w:autoRedefine/>
    <w:rsid w:val="008070F2"/>
    <w:pPr>
      <w:spacing w:beforeLines="100" w:line="0" w:lineRule="atLeast"/>
      <w:ind w:leftChars="200" w:left="420"/>
    </w:pPr>
    <w:rPr>
      <w:rFonts w:ascii="Arial" w:eastAsia="黑体" w:hAnsi="Arial"/>
      <w:b/>
      <w:sz w:val="28"/>
    </w:rPr>
  </w:style>
  <w:style w:type="paragraph" w:customStyle="1" w:styleId="1">
    <w:name w:val="_标题1"/>
    <w:basedOn w:val="a7"/>
    <w:next w:val="a3"/>
    <w:autoRedefine/>
    <w:rsid w:val="00784AE7"/>
    <w:pPr>
      <w:numPr>
        <w:numId w:val="2"/>
      </w:numPr>
      <w:spacing w:before="156"/>
      <w:jc w:val="left"/>
      <w:outlineLvl w:val="0"/>
    </w:pPr>
    <w:rPr>
      <w:rFonts w:ascii="Arial" w:eastAsia="黑体" w:hAnsi="Arial"/>
      <w:b/>
      <w:sz w:val="36"/>
    </w:rPr>
  </w:style>
  <w:style w:type="paragraph" w:customStyle="1" w:styleId="20">
    <w:name w:val="_标题2"/>
    <w:basedOn w:val="a7"/>
    <w:next w:val="a3"/>
    <w:autoRedefine/>
    <w:rsid w:val="00784AE7"/>
    <w:pPr>
      <w:numPr>
        <w:ilvl w:val="1"/>
        <w:numId w:val="2"/>
      </w:numPr>
      <w:spacing w:before="156"/>
      <w:outlineLvl w:val="1"/>
    </w:pPr>
    <w:rPr>
      <w:rFonts w:ascii="Arial" w:eastAsia="黑体" w:hAnsi="Arial"/>
      <w:b/>
      <w:sz w:val="32"/>
    </w:rPr>
  </w:style>
  <w:style w:type="paragraph" w:customStyle="1" w:styleId="a0">
    <w:name w:val="_列表项目编号"/>
    <w:basedOn w:val="a7"/>
    <w:next w:val="a8"/>
    <w:autoRedefine/>
    <w:rsid w:val="002F286E"/>
    <w:pPr>
      <w:numPr>
        <w:numId w:val="3"/>
      </w:numPr>
      <w:tabs>
        <w:tab w:val="clear" w:pos="420"/>
        <w:tab w:val="num" w:pos="900"/>
      </w:tabs>
      <w:spacing w:before="50"/>
      <w:ind w:left="907" w:hanging="340"/>
      <w:contextualSpacing/>
    </w:pPr>
  </w:style>
  <w:style w:type="paragraph" w:customStyle="1" w:styleId="21">
    <w:name w:val="_列表项目编号2"/>
    <w:basedOn w:val="a7"/>
    <w:next w:val="24"/>
    <w:autoRedefine/>
    <w:rsid w:val="00297865"/>
    <w:pPr>
      <w:numPr>
        <w:numId w:val="4"/>
      </w:numPr>
      <w:contextualSpacing/>
    </w:pPr>
  </w:style>
  <w:style w:type="paragraph" w:customStyle="1" w:styleId="3">
    <w:name w:val="_标题3"/>
    <w:basedOn w:val="a7"/>
    <w:next w:val="a3"/>
    <w:autoRedefine/>
    <w:rsid w:val="00B25DD0"/>
    <w:pPr>
      <w:numPr>
        <w:ilvl w:val="2"/>
        <w:numId w:val="2"/>
      </w:numPr>
      <w:spacing w:before="156"/>
      <w:outlineLvl w:val="2"/>
    </w:pPr>
    <w:rPr>
      <w:rFonts w:ascii="Arial" w:eastAsia="黑体" w:hAnsi="Arial"/>
      <w:b/>
      <w:sz w:val="30"/>
    </w:rPr>
  </w:style>
  <w:style w:type="paragraph" w:customStyle="1" w:styleId="4">
    <w:name w:val="_标题4"/>
    <w:basedOn w:val="a7"/>
    <w:next w:val="a3"/>
    <w:link w:val="4Char"/>
    <w:autoRedefine/>
    <w:rsid w:val="00784AE7"/>
    <w:pPr>
      <w:numPr>
        <w:ilvl w:val="3"/>
        <w:numId w:val="2"/>
      </w:numPr>
      <w:spacing w:before="156"/>
      <w:outlineLvl w:val="3"/>
    </w:pPr>
    <w:rPr>
      <w:rFonts w:ascii="Arial" w:eastAsia="黑体" w:hAnsi="Arial"/>
      <w:b/>
      <w:sz w:val="28"/>
    </w:rPr>
  </w:style>
  <w:style w:type="paragraph" w:customStyle="1" w:styleId="5">
    <w:name w:val="_标题5"/>
    <w:basedOn w:val="a7"/>
    <w:next w:val="a3"/>
    <w:autoRedefine/>
    <w:rsid w:val="0022734E"/>
    <w:pPr>
      <w:numPr>
        <w:ilvl w:val="4"/>
        <w:numId w:val="2"/>
      </w:numPr>
      <w:spacing w:before="50"/>
      <w:outlineLvl w:val="4"/>
    </w:pPr>
    <w:rPr>
      <w:rFonts w:ascii="Arial" w:eastAsia="黑体" w:hAnsi="Arial"/>
      <w:b/>
    </w:rPr>
  </w:style>
  <w:style w:type="character" w:customStyle="1" w:styleId="aa">
    <w:name w:val="_重点字符"/>
    <w:rsid w:val="00C32943"/>
    <w:rPr>
      <w:rFonts w:ascii="Arial" w:eastAsia="黑体" w:hAnsi="Arial"/>
      <w:b/>
    </w:rPr>
  </w:style>
  <w:style w:type="paragraph" w:customStyle="1" w:styleId="ab">
    <w:name w:val="_二号黑体加粗居中"/>
    <w:basedOn w:val="a7"/>
    <w:autoRedefine/>
    <w:rsid w:val="00C938EB"/>
    <w:pPr>
      <w:spacing w:before="156"/>
      <w:jc w:val="center"/>
    </w:pPr>
    <w:rPr>
      <w:rFonts w:ascii="Arial" w:eastAsia="黑体" w:hAnsi="Arial"/>
      <w:b/>
      <w:sz w:val="44"/>
    </w:rPr>
  </w:style>
  <w:style w:type="paragraph" w:customStyle="1" w:styleId="ac">
    <w:name w:val="_小二黑体加粗居中"/>
    <w:basedOn w:val="a7"/>
    <w:autoRedefine/>
    <w:rsid w:val="00FE74B1"/>
    <w:pPr>
      <w:jc w:val="center"/>
    </w:pPr>
    <w:rPr>
      <w:rFonts w:ascii="Arial" w:eastAsia="黑体" w:hAnsi="Arial"/>
      <w:b/>
      <w:sz w:val="36"/>
    </w:rPr>
  </w:style>
  <w:style w:type="paragraph" w:customStyle="1" w:styleId="ad">
    <w:name w:val="_三号黑体加粗居中"/>
    <w:basedOn w:val="a7"/>
    <w:autoRedefine/>
    <w:rsid w:val="000839E4"/>
    <w:pPr>
      <w:jc w:val="center"/>
    </w:pPr>
    <w:rPr>
      <w:rFonts w:ascii="Arial" w:eastAsia="黑体" w:hAnsi="Arial"/>
      <w:b/>
      <w:sz w:val="32"/>
    </w:rPr>
  </w:style>
  <w:style w:type="paragraph" w:styleId="ae">
    <w:name w:val="Document Map"/>
    <w:basedOn w:val="a2"/>
    <w:semiHidden/>
    <w:rsid w:val="00C5086D"/>
    <w:pPr>
      <w:shd w:val="clear" w:color="auto" w:fill="000080"/>
    </w:pPr>
  </w:style>
  <w:style w:type="character" w:customStyle="1" w:styleId="af">
    <w:name w:val="_引用字符"/>
    <w:rsid w:val="0086749D"/>
    <w:rPr>
      <w:rFonts w:eastAsia="楷体_GB2312"/>
      <w:i/>
    </w:rPr>
  </w:style>
  <w:style w:type="paragraph" w:styleId="11">
    <w:name w:val="toc 1"/>
    <w:basedOn w:val="a2"/>
    <w:next w:val="a2"/>
    <w:autoRedefine/>
    <w:uiPriority w:val="39"/>
    <w:rsid w:val="00F10452"/>
    <w:pPr>
      <w:tabs>
        <w:tab w:val="left" w:pos="420"/>
        <w:tab w:val="right" w:leader="dot" w:pos="8659"/>
      </w:tabs>
    </w:pPr>
    <w:rPr>
      <w:rFonts w:ascii="Arial" w:eastAsia="黑体" w:hAnsi="Arial"/>
      <w:b/>
      <w:sz w:val="24"/>
    </w:rPr>
  </w:style>
  <w:style w:type="paragraph" w:styleId="25">
    <w:name w:val="toc 2"/>
    <w:basedOn w:val="a2"/>
    <w:next w:val="a2"/>
    <w:autoRedefine/>
    <w:uiPriority w:val="39"/>
    <w:rsid w:val="00F10452"/>
    <w:pPr>
      <w:tabs>
        <w:tab w:val="left" w:pos="1080"/>
        <w:tab w:val="right" w:leader="dot" w:pos="8640"/>
      </w:tabs>
      <w:ind w:leftChars="200" w:left="420"/>
    </w:pPr>
    <w:rPr>
      <w:rFonts w:ascii="Arial" w:eastAsia="黑体" w:hAnsi="Arial"/>
      <w:sz w:val="24"/>
    </w:rPr>
  </w:style>
  <w:style w:type="paragraph" w:customStyle="1" w:styleId="af0">
    <w:name w:val="_表格栏目居中"/>
    <w:basedOn w:val="af1"/>
    <w:autoRedefine/>
    <w:rsid w:val="00A42FEF"/>
    <w:pPr>
      <w:spacing w:before="40" w:after="40"/>
      <w:jc w:val="center"/>
    </w:pPr>
    <w:rPr>
      <w:rFonts w:ascii="Arial" w:eastAsia="黑体" w:hAnsi="Arial"/>
      <w:b/>
      <w:sz w:val="24"/>
    </w:rPr>
  </w:style>
  <w:style w:type="paragraph" w:customStyle="1" w:styleId="af1">
    <w:name w:val="_表格文字"/>
    <w:basedOn w:val="a2"/>
    <w:autoRedefine/>
    <w:rsid w:val="00A42FEF"/>
    <w:pPr>
      <w:jc w:val="left"/>
    </w:pPr>
  </w:style>
  <w:style w:type="paragraph" w:customStyle="1" w:styleId="af2">
    <w:name w:val="_表格栏目靠左"/>
    <w:basedOn w:val="af1"/>
    <w:autoRedefine/>
    <w:rsid w:val="00FA4A00"/>
    <w:pPr>
      <w:spacing w:before="40" w:after="40"/>
    </w:pPr>
    <w:rPr>
      <w:rFonts w:ascii="Arial" w:eastAsia="黑体" w:hAnsi="Arial"/>
      <w:b/>
      <w:sz w:val="24"/>
    </w:rPr>
  </w:style>
  <w:style w:type="paragraph" w:customStyle="1" w:styleId="af3">
    <w:name w:val="_表格栏目靠右"/>
    <w:basedOn w:val="af1"/>
    <w:autoRedefine/>
    <w:rsid w:val="00A42FEF"/>
    <w:pPr>
      <w:spacing w:before="40" w:after="40"/>
      <w:jc w:val="right"/>
    </w:pPr>
    <w:rPr>
      <w:rFonts w:ascii="Arial" w:eastAsia="黑体" w:hAnsi="Arial"/>
      <w:b/>
      <w:sz w:val="24"/>
    </w:rPr>
  </w:style>
  <w:style w:type="paragraph" w:customStyle="1" w:styleId="af4">
    <w:name w:val="_表格单元靠左"/>
    <w:basedOn w:val="af1"/>
    <w:autoRedefine/>
    <w:rsid w:val="00B70FCB"/>
    <w:pPr>
      <w:spacing w:before="40" w:after="40"/>
    </w:pPr>
  </w:style>
  <w:style w:type="paragraph" w:customStyle="1" w:styleId="af5">
    <w:name w:val="_表格单元居中"/>
    <w:basedOn w:val="af1"/>
    <w:autoRedefine/>
    <w:rsid w:val="0089451F"/>
    <w:pPr>
      <w:spacing w:before="40" w:after="40"/>
      <w:jc w:val="center"/>
    </w:pPr>
  </w:style>
  <w:style w:type="paragraph" w:customStyle="1" w:styleId="af6">
    <w:name w:val="_表格单元靠右"/>
    <w:basedOn w:val="af1"/>
    <w:autoRedefine/>
    <w:rsid w:val="00A42FEF"/>
    <w:pPr>
      <w:spacing w:before="40" w:after="40"/>
      <w:jc w:val="right"/>
    </w:pPr>
  </w:style>
  <w:style w:type="paragraph" w:styleId="32">
    <w:name w:val="toc 3"/>
    <w:basedOn w:val="a2"/>
    <w:next w:val="a2"/>
    <w:autoRedefine/>
    <w:uiPriority w:val="39"/>
    <w:rsid w:val="00F10452"/>
    <w:pPr>
      <w:tabs>
        <w:tab w:val="left" w:pos="1620"/>
        <w:tab w:val="right" w:leader="dot" w:pos="8640"/>
      </w:tabs>
      <w:ind w:leftChars="400" w:left="840"/>
    </w:pPr>
    <w:rPr>
      <w:sz w:val="24"/>
    </w:rPr>
  </w:style>
  <w:style w:type="paragraph" w:styleId="41">
    <w:name w:val="toc 4"/>
    <w:basedOn w:val="a2"/>
    <w:next w:val="a2"/>
    <w:autoRedefine/>
    <w:uiPriority w:val="39"/>
    <w:rsid w:val="00D1371C"/>
    <w:pPr>
      <w:ind w:leftChars="600" w:left="1260"/>
    </w:pPr>
  </w:style>
  <w:style w:type="paragraph" w:styleId="51">
    <w:name w:val="toc 5"/>
    <w:basedOn w:val="a2"/>
    <w:next w:val="a2"/>
    <w:autoRedefine/>
    <w:uiPriority w:val="39"/>
    <w:rsid w:val="00A00888"/>
    <w:pPr>
      <w:ind w:leftChars="800" w:left="1680"/>
    </w:pPr>
  </w:style>
  <w:style w:type="character" w:styleId="af7">
    <w:name w:val="Hyperlink"/>
    <w:uiPriority w:val="99"/>
    <w:rsid w:val="00A00888"/>
    <w:rPr>
      <w:color w:val="0000FF"/>
      <w:u w:val="single"/>
    </w:rPr>
  </w:style>
  <w:style w:type="paragraph" w:styleId="af8">
    <w:name w:val="header"/>
    <w:basedOn w:val="a2"/>
    <w:rsid w:val="001E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footer"/>
    <w:basedOn w:val="a2"/>
    <w:autoRedefine/>
    <w:rsid w:val="00F10452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a">
    <w:name w:val="page number"/>
    <w:basedOn w:val="a4"/>
    <w:rsid w:val="00F10452"/>
  </w:style>
  <w:style w:type="paragraph" w:styleId="afb">
    <w:name w:val="caption"/>
    <w:basedOn w:val="a2"/>
    <w:next w:val="a2"/>
    <w:qFormat/>
    <w:rsid w:val="00370362"/>
    <w:rPr>
      <w:rFonts w:ascii="Arial" w:eastAsia="黑体" w:hAnsi="Arial" w:cs="Arial"/>
      <w:sz w:val="20"/>
      <w:szCs w:val="20"/>
    </w:rPr>
  </w:style>
  <w:style w:type="paragraph" w:customStyle="1" w:styleId="afc">
    <w:name w:val="_题注"/>
    <w:basedOn w:val="a7"/>
    <w:link w:val="Char2"/>
    <w:autoRedefine/>
    <w:rsid w:val="00370362"/>
    <w:pPr>
      <w:jc w:val="center"/>
    </w:pPr>
    <w:rPr>
      <w:rFonts w:ascii="Arial" w:eastAsia="黑体" w:hAnsi="Arial"/>
      <w:b/>
      <w:sz w:val="21"/>
    </w:rPr>
  </w:style>
  <w:style w:type="paragraph" w:styleId="afd">
    <w:name w:val="table of figures"/>
    <w:basedOn w:val="a2"/>
    <w:next w:val="a2"/>
    <w:uiPriority w:val="99"/>
    <w:rsid w:val="008E12B9"/>
    <w:pPr>
      <w:ind w:leftChars="200" w:left="200" w:hangingChars="200" w:hanging="200"/>
    </w:pPr>
  </w:style>
  <w:style w:type="paragraph" w:customStyle="1" w:styleId="afe">
    <w:name w:val="_框图文字居中"/>
    <w:basedOn w:val="af1"/>
    <w:autoRedefine/>
    <w:rsid w:val="00E301B5"/>
    <w:pPr>
      <w:spacing w:line="0" w:lineRule="atLeast"/>
      <w:jc w:val="center"/>
    </w:pPr>
  </w:style>
  <w:style w:type="paragraph" w:customStyle="1" w:styleId="aff">
    <w:name w:val="_框图文字靠左"/>
    <w:basedOn w:val="af1"/>
    <w:autoRedefine/>
    <w:rsid w:val="00E301B5"/>
    <w:pPr>
      <w:spacing w:line="0" w:lineRule="atLeast"/>
    </w:pPr>
  </w:style>
  <w:style w:type="paragraph" w:customStyle="1" w:styleId="26">
    <w:name w:val="_框图文字靠左2"/>
    <w:basedOn w:val="af1"/>
    <w:autoRedefine/>
    <w:rsid w:val="002B0188"/>
    <w:pPr>
      <w:spacing w:line="0" w:lineRule="atLeast"/>
    </w:pPr>
    <w:rPr>
      <w:sz w:val="18"/>
    </w:rPr>
  </w:style>
  <w:style w:type="paragraph" w:customStyle="1" w:styleId="27">
    <w:name w:val="_框图文字居中2"/>
    <w:basedOn w:val="af1"/>
    <w:autoRedefine/>
    <w:rsid w:val="004D33C5"/>
    <w:pPr>
      <w:spacing w:line="0" w:lineRule="atLeast"/>
      <w:jc w:val="center"/>
    </w:pPr>
    <w:rPr>
      <w:sz w:val="18"/>
    </w:rPr>
  </w:style>
  <w:style w:type="paragraph" w:customStyle="1" w:styleId="33">
    <w:name w:val="_框图文字靠左3"/>
    <w:basedOn w:val="af1"/>
    <w:autoRedefine/>
    <w:rsid w:val="004D33C5"/>
    <w:pPr>
      <w:spacing w:line="0" w:lineRule="atLeast"/>
    </w:pPr>
    <w:rPr>
      <w:sz w:val="15"/>
    </w:rPr>
  </w:style>
  <w:style w:type="paragraph" w:customStyle="1" w:styleId="34">
    <w:name w:val="_框图文字居中3"/>
    <w:basedOn w:val="af1"/>
    <w:autoRedefine/>
    <w:rsid w:val="007E7897"/>
    <w:pPr>
      <w:spacing w:line="0" w:lineRule="atLeast"/>
      <w:jc w:val="center"/>
    </w:pPr>
    <w:rPr>
      <w:sz w:val="15"/>
    </w:rPr>
  </w:style>
  <w:style w:type="paragraph" w:customStyle="1" w:styleId="aff0">
    <w:name w:val="_表格引用段落"/>
    <w:basedOn w:val="af1"/>
    <w:link w:val="Char3"/>
    <w:autoRedefine/>
    <w:rsid w:val="00457A65"/>
    <w:pPr>
      <w:ind w:firstLineChars="200" w:firstLine="420"/>
    </w:pPr>
    <w:rPr>
      <w:i/>
    </w:rPr>
  </w:style>
  <w:style w:type="paragraph" w:customStyle="1" w:styleId="a1">
    <w:name w:val="_表格引用列表项目符号"/>
    <w:basedOn w:val="af1"/>
    <w:autoRedefine/>
    <w:rsid w:val="00EF651F"/>
    <w:pPr>
      <w:numPr>
        <w:numId w:val="5"/>
      </w:numPr>
    </w:pPr>
    <w:rPr>
      <w:i/>
    </w:rPr>
  </w:style>
  <w:style w:type="paragraph" w:customStyle="1" w:styleId="2">
    <w:name w:val="_表格引用列表项目符号2"/>
    <w:basedOn w:val="af1"/>
    <w:autoRedefine/>
    <w:rsid w:val="00EF651F"/>
    <w:pPr>
      <w:numPr>
        <w:numId w:val="6"/>
      </w:numPr>
    </w:pPr>
    <w:rPr>
      <w:i/>
    </w:rPr>
  </w:style>
  <w:style w:type="paragraph" w:customStyle="1" w:styleId="30">
    <w:name w:val="_表格引用列表项目符号3"/>
    <w:basedOn w:val="af1"/>
    <w:autoRedefine/>
    <w:rsid w:val="00B5237D"/>
    <w:pPr>
      <w:numPr>
        <w:numId w:val="7"/>
      </w:numPr>
      <w:tabs>
        <w:tab w:val="clear" w:pos="840"/>
        <w:tab w:val="num" w:pos="2039"/>
      </w:tabs>
      <w:ind w:left="2039" w:hanging="540"/>
    </w:pPr>
    <w:rPr>
      <w:i/>
    </w:rPr>
  </w:style>
  <w:style w:type="paragraph" w:customStyle="1" w:styleId="aff1">
    <w:name w:val="_小二黑体居中"/>
    <w:basedOn w:val="a7"/>
    <w:autoRedefine/>
    <w:rsid w:val="00901006"/>
    <w:pPr>
      <w:jc w:val="center"/>
    </w:pPr>
    <w:rPr>
      <w:rFonts w:ascii="Arial" w:eastAsia="黑体" w:hAnsi="Arial"/>
      <w:sz w:val="36"/>
    </w:rPr>
  </w:style>
  <w:style w:type="paragraph" w:customStyle="1" w:styleId="aff2">
    <w:name w:val="_一号黑体居中"/>
    <w:basedOn w:val="a7"/>
    <w:autoRedefine/>
    <w:rsid w:val="00901006"/>
    <w:pPr>
      <w:jc w:val="center"/>
    </w:pPr>
    <w:rPr>
      <w:rFonts w:ascii="Arial" w:eastAsia="黑体" w:hAnsi="Arial"/>
      <w:sz w:val="52"/>
    </w:rPr>
  </w:style>
  <w:style w:type="paragraph" w:customStyle="1" w:styleId="aff3">
    <w:name w:val="_一号黑体加粗居中"/>
    <w:basedOn w:val="a7"/>
    <w:autoRedefine/>
    <w:rsid w:val="00901006"/>
    <w:pPr>
      <w:jc w:val="center"/>
    </w:pPr>
    <w:rPr>
      <w:rFonts w:ascii="Arial" w:eastAsia="黑体" w:hAnsi="Arial"/>
      <w:b/>
      <w:sz w:val="52"/>
    </w:rPr>
  </w:style>
  <w:style w:type="paragraph" w:customStyle="1" w:styleId="aff4">
    <w:name w:val="_三号黑体居中"/>
    <w:basedOn w:val="a7"/>
    <w:autoRedefine/>
    <w:rsid w:val="003F7023"/>
    <w:pPr>
      <w:spacing w:before="156"/>
      <w:jc w:val="center"/>
    </w:pPr>
    <w:rPr>
      <w:rFonts w:ascii="Arial" w:eastAsia="黑体" w:hAnsi="Arial"/>
      <w:sz w:val="32"/>
    </w:rPr>
  </w:style>
  <w:style w:type="paragraph" w:customStyle="1" w:styleId="aff5">
    <w:name w:val="_四号黑体居中"/>
    <w:basedOn w:val="a7"/>
    <w:autoRedefine/>
    <w:rsid w:val="00013289"/>
    <w:pPr>
      <w:jc w:val="center"/>
    </w:pPr>
    <w:rPr>
      <w:rFonts w:ascii="Arial" w:eastAsia="黑体" w:hAnsi="Arial"/>
      <w:sz w:val="28"/>
    </w:rPr>
  </w:style>
  <w:style w:type="paragraph" w:customStyle="1" w:styleId="aff6">
    <w:name w:val="_二号黑体居中"/>
    <w:basedOn w:val="a7"/>
    <w:autoRedefine/>
    <w:rsid w:val="00803BC4"/>
    <w:pPr>
      <w:jc w:val="center"/>
    </w:pPr>
    <w:rPr>
      <w:rFonts w:ascii="Arial" w:eastAsia="黑体" w:hAnsi="Arial"/>
      <w:sz w:val="44"/>
    </w:rPr>
  </w:style>
  <w:style w:type="character" w:customStyle="1" w:styleId="Char3">
    <w:name w:val="_表格引用段落 Char"/>
    <w:link w:val="aff0"/>
    <w:locked/>
    <w:rsid w:val="0064622E"/>
    <w:rPr>
      <w:i/>
      <w:kern w:val="2"/>
      <w:sz w:val="21"/>
      <w:szCs w:val="24"/>
    </w:rPr>
  </w:style>
  <w:style w:type="character" w:customStyle="1" w:styleId="Char4">
    <w:name w:val="_标书应答 Char"/>
    <w:link w:val="aff7"/>
    <w:locked/>
    <w:rsid w:val="00735292"/>
    <w:rPr>
      <w:b/>
      <w:color w:val="0000FF"/>
      <w:kern w:val="2"/>
      <w:sz w:val="24"/>
      <w:szCs w:val="24"/>
    </w:rPr>
  </w:style>
  <w:style w:type="paragraph" w:customStyle="1" w:styleId="aff7">
    <w:name w:val="_标书应答"/>
    <w:basedOn w:val="a7"/>
    <w:next w:val="a3"/>
    <w:link w:val="Char4"/>
    <w:autoRedefine/>
    <w:rsid w:val="0064622E"/>
    <w:rPr>
      <w:b/>
      <w:color w:val="0000FF"/>
    </w:rPr>
  </w:style>
  <w:style w:type="paragraph" w:customStyle="1" w:styleId="6">
    <w:name w:val="_标题6"/>
    <w:basedOn w:val="a7"/>
    <w:next w:val="a3"/>
    <w:autoRedefine/>
    <w:rsid w:val="00784AE7"/>
    <w:pPr>
      <w:numPr>
        <w:ilvl w:val="5"/>
        <w:numId w:val="2"/>
      </w:numPr>
      <w:spacing w:before="156"/>
      <w:outlineLvl w:val="5"/>
    </w:pPr>
    <w:rPr>
      <w:rFonts w:ascii="Arial" w:eastAsia="黑体" w:hAnsi="Arial"/>
    </w:rPr>
  </w:style>
  <w:style w:type="paragraph" w:styleId="aff8">
    <w:name w:val="Balloon Text"/>
    <w:basedOn w:val="a2"/>
    <w:link w:val="Char5"/>
    <w:rsid w:val="00300B62"/>
    <w:rPr>
      <w:sz w:val="18"/>
      <w:szCs w:val="18"/>
    </w:rPr>
  </w:style>
  <w:style w:type="character" w:customStyle="1" w:styleId="Char5">
    <w:name w:val="批注框文本 Char"/>
    <w:link w:val="aff8"/>
    <w:rsid w:val="00300B62"/>
    <w:rPr>
      <w:kern w:val="2"/>
      <w:sz w:val="18"/>
      <w:szCs w:val="18"/>
    </w:rPr>
  </w:style>
  <w:style w:type="paragraph" w:customStyle="1" w:styleId="aff9">
    <w:name w:val="_偶数页脚"/>
    <w:basedOn w:val="af9"/>
    <w:autoRedefine/>
    <w:qFormat/>
    <w:rsid w:val="00920226"/>
    <w:pPr>
      <w:jc w:val="right"/>
    </w:pPr>
  </w:style>
  <w:style w:type="table" w:styleId="affa">
    <w:name w:val="Table Grid"/>
    <w:basedOn w:val="a5"/>
    <w:rsid w:val="00FA4A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b">
    <w:name w:val="Table Elegant"/>
    <w:basedOn w:val="a5"/>
    <w:rsid w:val="00FA4A00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HT">
    <w:name w:val="HT_表"/>
    <w:basedOn w:val="affb"/>
    <w:uiPriority w:val="99"/>
    <w:qFormat/>
    <w:rsid w:val="00FA4A00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c">
    <w:name w:val="_招标要求"/>
    <w:basedOn w:val="a2"/>
    <w:autoRedefine/>
    <w:qFormat/>
    <w:rsid w:val="00B30020"/>
    <w:pPr>
      <w:spacing w:before="156"/>
    </w:pPr>
  </w:style>
  <w:style w:type="paragraph" w:styleId="60">
    <w:name w:val="toc 6"/>
    <w:basedOn w:val="a2"/>
    <w:next w:val="a2"/>
    <w:autoRedefine/>
    <w:uiPriority w:val="39"/>
    <w:unhideWhenUsed/>
    <w:rsid w:val="00C17F85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2"/>
    <w:next w:val="a2"/>
    <w:autoRedefine/>
    <w:uiPriority w:val="39"/>
    <w:unhideWhenUsed/>
    <w:rsid w:val="00C17F85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2"/>
    <w:next w:val="a2"/>
    <w:autoRedefine/>
    <w:uiPriority w:val="39"/>
    <w:unhideWhenUsed/>
    <w:rsid w:val="00C17F85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2"/>
    <w:next w:val="a2"/>
    <w:autoRedefine/>
    <w:uiPriority w:val="39"/>
    <w:unhideWhenUsed/>
    <w:rsid w:val="00C17F85"/>
    <w:pPr>
      <w:ind w:leftChars="1600" w:left="3360"/>
    </w:pPr>
    <w:rPr>
      <w:rFonts w:ascii="Calibri" w:hAnsi="Calibri"/>
      <w:szCs w:val="22"/>
    </w:rPr>
  </w:style>
  <w:style w:type="paragraph" w:customStyle="1" w:styleId="affd">
    <w:name w:val="罗（图标）"/>
    <w:basedOn w:val="a2"/>
    <w:semiHidden/>
    <w:rsid w:val="00972F53"/>
    <w:pPr>
      <w:widowControl/>
      <w:spacing w:line="360" w:lineRule="auto"/>
      <w:jc w:val="center"/>
    </w:pPr>
    <w:rPr>
      <w:rFonts w:ascii="Tahoma" w:eastAsia="MingLiU" w:hAnsi="Tahoma" w:cs="Tahoma"/>
      <w:bCs/>
      <w:szCs w:val="21"/>
    </w:rPr>
  </w:style>
  <w:style w:type="character" w:customStyle="1" w:styleId="Char0">
    <w:name w:val="_正文缩进 Char"/>
    <w:basedOn w:val="Char"/>
    <w:link w:val="a3"/>
    <w:rsid w:val="007112C6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Char">
    <w:name w:val="_标题4 Char"/>
    <w:link w:val="4"/>
    <w:rsid w:val="00784AE7"/>
    <w:rPr>
      <w:rFonts w:ascii="Arial" w:eastAsia="黑体" w:hAnsi="Arial"/>
      <w:b/>
      <w:kern w:val="2"/>
      <w:sz w:val="28"/>
      <w:szCs w:val="24"/>
    </w:rPr>
  </w:style>
  <w:style w:type="character" w:customStyle="1" w:styleId="Char6">
    <w:name w:val="正文缩进 Char"/>
    <w:link w:val="affe"/>
    <w:rsid w:val="00182BC5"/>
    <w:rPr>
      <w:kern w:val="2"/>
      <w:sz w:val="21"/>
      <w:szCs w:val="24"/>
    </w:rPr>
  </w:style>
  <w:style w:type="character" w:customStyle="1" w:styleId="Char1">
    <w:name w:val="_列表项目符号 Char"/>
    <w:link w:val="a"/>
    <w:rsid w:val="00182BC5"/>
    <w:rPr>
      <w:kern w:val="2"/>
      <w:sz w:val="24"/>
      <w:szCs w:val="24"/>
    </w:rPr>
  </w:style>
  <w:style w:type="paragraph" w:customStyle="1" w:styleId="70">
    <w:name w:val="_标题7"/>
    <w:basedOn w:val="6"/>
    <w:next w:val="a3"/>
    <w:autoRedefine/>
    <w:qFormat/>
    <w:rsid w:val="00182BC5"/>
    <w:pPr>
      <w:numPr>
        <w:ilvl w:val="0"/>
        <w:numId w:val="0"/>
      </w:numPr>
      <w:tabs>
        <w:tab w:val="num" w:pos="1276"/>
      </w:tabs>
      <w:ind w:left="1276" w:hanging="1276"/>
      <w:outlineLvl w:val="6"/>
    </w:pPr>
  </w:style>
  <w:style w:type="paragraph" w:styleId="affe">
    <w:name w:val="Normal Indent"/>
    <w:basedOn w:val="a2"/>
    <w:link w:val="Char6"/>
    <w:rsid w:val="00182BC5"/>
    <w:pPr>
      <w:ind w:firstLineChars="200" w:firstLine="420"/>
    </w:pPr>
  </w:style>
  <w:style w:type="character" w:customStyle="1" w:styleId="Char2">
    <w:name w:val="_题注 Char"/>
    <w:link w:val="afc"/>
    <w:rsid w:val="00680CD0"/>
    <w:rPr>
      <w:rFonts w:ascii="Arial" w:eastAsia="黑体" w:hAnsi="Arial"/>
      <w:b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\Desktop\&#25216;&#26415;&#25991;&#26723;&#26679;&#24335;&#27169;&#26495;&#21452;&#38754;&#25171;&#21360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DCB80-92FF-476B-ADA2-C050B8C7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技术文档样式模板双面打印</Template>
  <TotalTime>44</TotalTime>
  <Pages>11</Pages>
  <Words>419</Words>
  <Characters>2389</Characters>
  <Application>Microsoft Office Word</Application>
  <DocSecurity>0</DocSecurity>
  <Lines>19</Lines>
  <Paragraphs>5</Paragraphs>
  <ScaleCrop>false</ScaleCrop>
  <Company>HT</Company>
  <LinksUpToDate>false</LinksUpToDate>
  <CharactersWithSpaces>2803</CharactersWithSpaces>
  <SharedDoc>false</SharedDoc>
  <HLinks>
    <vt:vector size="18" baseType="variant"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_Toc435704581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_Toc435704580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_Toc435704579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chyulin</dc:creator>
  <cp:lastModifiedBy>杨鹏举</cp:lastModifiedBy>
  <cp:revision>55</cp:revision>
  <dcterms:created xsi:type="dcterms:W3CDTF">2016-09-20T07:19:00Z</dcterms:created>
  <dcterms:modified xsi:type="dcterms:W3CDTF">2016-09-20T08:25:00Z</dcterms:modified>
</cp:coreProperties>
</file>